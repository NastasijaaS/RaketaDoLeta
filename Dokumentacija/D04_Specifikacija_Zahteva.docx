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5657" w14:textId="7E51FD67" w:rsidR="003372D3" w:rsidRPr="00C551E9" w:rsidRDefault="003B31EA" w:rsidP="003372D3">
      <w:pPr>
        <w:pStyle w:val="Title"/>
        <w:jc w:val="right"/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lang w:val="sr-Latn-CS"/>
        </w:rPr>
        <w:t>RaketaDoLeta</w:t>
      </w:r>
    </w:p>
    <w:p w14:paraId="165C202C" w14:textId="77777777" w:rsidR="00206E1F" w:rsidRPr="00C551E9" w:rsidRDefault="00206E1F" w:rsidP="003372D3">
      <w:pPr>
        <w:pStyle w:val="Title"/>
        <w:jc w:val="right"/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lang w:val="sr-Latn-CS"/>
        </w:rPr>
        <w:t xml:space="preserve"> </w:t>
      </w:r>
    </w:p>
    <w:p w14:paraId="674B0648" w14:textId="77777777" w:rsidR="00206E1F" w:rsidRPr="00C551E9" w:rsidRDefault="00397DD2">
      <w:pPr>
        <w:pStyle w:val="Title"/>
        <w:jc w:val="right"/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lang w:val="sr-Latn-CS"/>
        </w:rPr>
        <w:t>Specifikacija zahteva</w:t>
      </w:r>
    </w:p>
    <w:p w14:paraId="443CF13E" w14:textId="77777777" w:rsidR="00206E1F" w:rsidRPr="00C551E9" w:rsidRDefault="00206E1F">
      <w:pPr>
        <w:pStyle w:val="Title"/>
        <w:jc w:val="right"/>
        <w:rPr>
          <w:rFonts w:ascii="Times New Roman" w:hAnsi="Times New Roman" w:cs="Times New Roman"/>
          <w:lang w:val="sr-Latn-CS"/>
        </w:rPr>
      </w:pPr>
    </w:p>
    <w:p w14:paraId="70FF9F61" w14:textId="77777777" w:rsidR="00206E1F" w:rsidRPr="00C551E9" w:rsidRDefault="003372D3" w:rsidP="003372D3">
      <w:pPr>
        <w:pStyle w:val="Title"/>
        <w:jc w:val="right"/>
        <w:rPr>
          <w:rFonts w:ascii="Times New Roman" w:hAnsi="Times New Roman" w:cs="Times New Roman"/>
          <w:sz w:val="28"/>
          <w:lang w:val="sr-Latn-CS"/>
        </w:rPr>
      </w:pPr>
      <w:r w:rsidRPr="00C551E9">
        <w:rPr>
          <w:rFonts w:ascii="Times New Roman" w:hAnsi="Times New Roman" w:cs="Times New Roman"/>
          <w:sz w:val="28"/>
          <w:lang w:val="sr-Latn-CS"/>
        </w:rPr>
        <w:t>Verzija</w:t>
      </w:r>
      <w:r w:rsidR="00206E1F" w:rsidRPr="00C551E9">
        <w:rPr>
          <w:rFonts w:ascii="Times New Roman" w:hAnsi="Times New Roman" w:cs="Times New Roman"/>
          <w:sz w:val="28"/>
          <w:lang w:val="sr-Latn-CS"/>
        </w:rPr>
        <w:t xml:space="preserve"> 1.0</w:t>
      </w:r>
    </w:p>
    <w:p w14:paraId="19922D7F" w14:textId="77777777" w:rsidR="00206E1F" w:rsidRPr="00C551E9" w:rsidRDefault="00206E1F" w:rsidP="003B31EA">
      <w:pPr>
        <w:pStyle w:val="Title"/>
        <w:jc w:val="left"/>
        <w:rPr>
          <w:rFonts w:ascii="Times New Roman" w:hAnsi="Times New Roman" w:cs="Times New Roman"/>
          <w:sz w:val="28"/>
          <w:lang w:val="sr-Latn-CS"/>
        </w:rPr>
        <w:sectPr w:rsidR="00206E1F" w:rsidRPr="00C551E9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7E83249" w14:textId="77777777" w:rsidR="00206E1F" w:rsidRPr="00C551E9" w:rsidRDefault="003372D3">
      <w:pPr>
        <w:pStyle w:val="Title"/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C551E9" w14:paraId="4C3FD54D" w14:textId="77777777">
        <w:tc>
          <w:tcPr>
            <w:tcW w:w="2304" w:type="dxa"/>
          </w:tcPr>
          <w:p w14:paraId="41DDE97F" w14:textId="77777777" w:rsidR="00206E1F" w:rsidRPr="00C551E9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C551E9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95371D8" w14:textId="77777777" w:rsidR="00206E1F" w:rsidRPr="00C551E9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C551E9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1435AF7" w14:textId="77777777" w:rsidR="00206E1F" w:rsidRPr="00C551E9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C551E9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00573FF" w14:textId="77777777" w:rsidR="00206E1F" w:rsidRPr="00C551E9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C551E9">
              <w:rPr>
                <w:b/>
                <w:lang w:val="sr-Latn-CS"/>
              </w:rPr>
              <w:t>Autor</w:t>
            </w:r>
          </w:p>
        </w:tc>
      </w:tr>
      <w:tr w:rsidR="003372D3" w:rsidRPr="00C551E9" w14:paraId="120D5489" w14:textId="77777777" w:rsidTr="003B31EA">
        <w:tc>
          <w:tcPr>
            <w:tcW w:w="2304" w:type="dxa"/>
            <w:vAlign w:val="center"/>
          </w:tcPr>
          <w:p w14:paraId="47E6D8BE" w14:textId="639A7253" w:rsidR="003372D3" w:rsidRPr="00C551E9" w:rsidRDefault="003B31EA" w:rsidP="003B31EA">
            <w:pPr>
              <w:pStyle w:val="Tabletext"/>
              <w:jc w:val="center"/>
              <w:rPr>
                <w:lang w:val="sr-Latn-CS"/>
              </w:rPr>
            </w:pPr>
            <w:r w:rsidRPr="00C551E9">
              <w:rPr>
                <w:lang w:val="sr-Latn-CS"/>
              </w:rPr>
              <w:t>11</w:t>
            </w:r>
            <w:r w:rsidR="003372D3" w:rsidRPr="00C551E9">
              <w:rPr>
                <w:lang w:val="sr-Latn-CS"/>
              </w:rPr>
              <w:t>.0</w:t>
            </w:r>
            <w:r w:rsidRPr="00C551E9">
              <w:rPr>
                <w:lang w:val="sr-Latn-CS"/>
              </w:rPr>
              <w:t>4</w:t>
            </w:r>
            <w:r w:rsidR="003372D3" w:rsidRPr="00C551E9">
              <w:rPr>
                <w:lang w:val="sr-Latn-CS"/>
              </w:rPr>
              <w:t>.20</w:t>
            </w:r>
            <w:r w:rsidRPr="00C551E9">
              <w:rPr>
                <w:lang w:val="sr-Latn-CS"/>
              </w:rPr>
              <w:t>22</w:t>
            </w:r>
          </w:p>
        </w:tc>
        <w:tc>
          <w:tcPr>
            <w:tcW w:w="1152" w:type="dxa"/>
            <w:vAlign w:val="center"/>
          </w:tcPr>
          <w:p w14:paraId="7E15CED5" w14:textId="77BA9DBC" w:rsidR="003372D3" w:rsidRPr="00C551E9" w:rsidRDefault="00B554EE" w:rsidP="003B31EA">
            <w:pPr>
              <w:pStyle w:val="Tabletext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vAlign w:val="center"/>
          </w:tcPr>
          <w:p w14:paraId="25ACAB1B" w14:textId="77777777" w:rsidR="003372D3" w:rsidRPr="00C551E9" w:rsidRDefault="00397DD2" w:rsidP="003B31EA">
            <w:pPr>
              <w:pStyle w:val="Tabletext"/>
              <w:jc w:val="center"/>
              <w:rPr>
                <w:lang w:val="sr-Latn-CS"/>
              </w:rPr>
            </w:pPr>
            <w:r w:rsidRPr="00C551E9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4B104C2" w14:textId="77777777" w:rsidR="003372D3" w:rsidRPr="00C551E9" w:rsidRDefault="003B31EA" w:rsidP="003372D3">
            <w:pPr>
              <w:pStyle w:val="Tabletext"/>
              <w:rPr>
                <w:lang w:val="sr-Latn-RS"/>
              </w:rPr>
            </w:pPr>
            <w:r w:rsidRPr="00C551E9">
              <w:rPr>
                <w:lang w:val="sr-Latn-CS"/>
              </w:rPr>
              <w:t>Nada Jovanovi</w:t>
            </w:r>
            <w:r w:rsidRPr="00C551E9">
              <w:rPr>
                <w:lang w:val="sr-Latn-RS"/>
              </w:rPr>
              <w:t>ć</w:t>
            </w:r>
          </w:p>
          <w:p w14:paraId="650E8770" w14:textId="77777777" w:rsidR="003B31EA" w:rsidRPr="00C551E9" w:rsidRDefault="003B31EA" w:rsidP="003372D3">
            <w:pPr>
              <w:pStyle w:val="Tabletext"/>
              <w:rPr>
                <w:lang w:val="sr-Latn-RS"/>
              </w:rPr>
            </w:pPr>
            <w:r w:rsidRPr="00C551E9">
              <w:rPr>
                <w:lang w:val="sr-Latn-RS"/>
              </w:rPr>
              <w:t>Milica Jovanović</w:t>
            </w:r>
          </w:p>
          <w:p w14:paraId="3877D7B5" w14:textId="77777777" w:rsidR="003B31EA" w:rsidRPr="00C551E9" w:rsidRDefault="003B31EA" w:rsidP="003372D3">
            <w:pPr>
              <w:pStyle w:val="Tabletext"/>
              <w:rPr>
                <w:lang w:val="sr-Latn-RS"/>
              </w:rPr>
            </w:pPr>
            <w:r w:rsidRPr="00C551E9">
              <w:rPr>
                <w:lang w:val="sr-Latn-RS"/>
              </w:rPr>
              <w:t>Nastasija Stanković</w:t>
            </w:r>
          </w:p>
          <w:p w14:paraId="6C2CE9AC" w14:textId="7BCE32E0" w:rsidR="003B31EA" w:rsidRPr="00C551E9" w:rsidRDefault="003B31EA" w:rsidP="003372D3">
            <w:pPr>
              <w:pStyle w:val="Tabletext"/>
              <w:rPr>
                <w:lang w:val="sr-Latn-RS"/>
              </w:rPr>
            </w:pPr>
            <w:r w:rsidRPr="00C551E9">
              <w:rPr>
                <w:lang w:val="sr-Latn-RS"/>
              </w:rPr>
              <w:t>Katarina Stanojković</w:t>
            </w:r>
          </w:p>
        </w:tc>
      </w:tr>
      <w:tr w:rsidR="003372D3" w:rsidRPr="00C551E9" w14:paraId="7A50D396" w14:textId="77777777">
        <w:tc>
          <w:tcPr>
            <w:tcW w:w="2304" w:type="dxa"/>
          </w:tcPr>
          <w:p w14:paraId="2470D8B9" w14:textId="5E6F2E59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836F997" w14:textId="32BB81CC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011DB2B" w14:textId="342CB8D5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811B4C6" w14:textId="75FADE3D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C551E9" w14:paraId="3F32507C" w14:textId="77777777">
        <w:tc>
          <w:tcPr>
            <w:tcW w:w="2304" w:type="dxa"/>
          </w:tcPr>
          <w:p w14:paraId="09D22286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D831A10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98BB82D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0253A16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C551E9" w14:paraId="530C0D6A" w14:textId="77777777">
        <w:tc>
          <w:tcPr>
            <w:tcW w:w="2304" w:type="dxa"/>
          </w:tcPr>
          <w:p w14:paraId="08466D82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0E3BA25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B68CD79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E9F5EFE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106B7EDE" w14:textId="77777777" w:rsidR="00206E1F" w:rsidRPr="00C551E9" w:rsidRDefault="00206E1F">
      <w:pPr>
        <w:rPr>
          <w:lang w:val="sr-Latn-CS"/>
        </w:rPr>
      </w:pPr>
    </w:p>
    <w:p w14:paraId="06EEB895" w14:textId="77777777" w:rsidR="00206E1F" w:rsidRPr="00C551E9" w:rsidRDefault="00206E1F" w:rsidP="003372D3">
      <w:pPr>
        <w:pStyle w:val="Title"/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lang w:val="sr-Latn-CS"/>
        </w:rPr>
        <w:br w:type="page"/>
      </w:r>
      <w:r w:rsidR="003372D3" w:rsidRPr="00C551E9">
        <w:rPr>
          <w:rFonts w:ascii="Times New Roman" w:hAnsi="Times New Roman" w:cs="Times New Roman"/>
          <w:lang w:val="sr-Latn-CS"/>
        </w:rPr>
        <w:lastRenderedPageBreak/>
        <w:t>Sadržaj</w:t>
      </w:r>
    </w:p>
    <w:p w14:paraId="40EF3DB1" w14:textId="0758C3FE" w:rsidR="00C551E9" w:rsidRPr="00C551E9" w:rsidRDefault="00206E1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b/>
          <w:lang w:val="sr-Latn-CS"/>
        </w:rPr>
        <w:fldChar w:fldCharType="begin"/>
      </w:r>
      <w:r w:rsidRPr="00C551E9">
        <w:rPr>
          <w:b/>
          <w:lang w:val="sr-Latn-CS"/>
        </w:rPr>
        <w:instrText xml:space="preserve"> TOC \o "1-3" </w:instrText>
      </w:r>
      <w:r w:rsidRPr="00C551E9">
        <w:rPr>
          <w:b/>
          <w:lang w:val="sr-Latn-CS"/>
        </w:rPr>
        <w:fldChar w:fldCharType="separate"/>
      </w:r>
      <w:r w:rsidR="00C551E9" w:rsidRPr="00C551E9">
        <w:rPr>
          <w:noProof/>
          <w:lang w:val="sr-Latn-CS"/>
        </w:rPr>
        <w:t>1.</w:t>
      </w:r>
      <w:r w:rsidR="00C551E9"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="00C551E9" w:rsidRPr="00C551E9">
        <w:rPr>
          <w:noProof/>
          <w:lang w:val="sr-Latn-CS"/>
        </w:rPr>
        <w:t>Cilj dokumenta</w:t>
      </w:r>
      <w:r w:rsidR="00C551E9" w:rsidRPr="00C551E9">
        <w:rPr>
          <w:noProof/>
        </w:rPr>
        <w:tab/>
      </w:r>
      <w:r w:rsidR="00C551E9" w:rsidRPr="00C551E9">
        <w:rPr>
          <w:noProof/>
        </w:rPr>
        <w:fldChar w:fldCharType="begin"/>
      </w:r>
      <w:r w:rsidR="00C551E9" w:rsidRPr="00C551E9">
        <w:rPr>
          <w:noProof/>
        </w:rPr>
        <w:instrText xml:space="preserve"> PAGEREF _Toc100934138 \h </w:instrText>
      </w:r>
      <w:r w:rsidR="00C551E9" w:rsidRPr="00C551E9">
        <w:rPr>
          <w:noProof/>
        </w:rPr>
      </w:r>
      <w:r w:rsidR="00C551E9" w:rsidRPr="00C551E9">
        <w:rPr>
          <w:noProof/>
        </w:rPr>
        <w:fldChar w:fldCharType="separate"/>
      </w:r>
      <w:r w:rsidR="00C551E9" w:rsidRPr="00C551E9">
        <w:rPr>
          <w:noProof/>
        </w:rPr>
        <w:t>4</w:t>
      </w:r>
      <w:r w:rsidR="00C551E9" w:rsidRPr="00C551E9">
        <w:rPr>
          <w:noProof/>
        </w:rPr>
        <w:fldChar w:fldCharType="end"/>
      </w:r>
    </w:p>
    <w:p w14:paraId="351E7D27" w14:textId="0F8C1389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2.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Opseg dokumenta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_Toc100934139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4</w:t>
      </w:r>
      <w:r w:rsidRPr="00C551E9">
        <w:rPr>
          <w:noProof/>
        </w:rPr>
        <w:fldChar w:fldCharType="end"/>
      </w:r>
    </w:p>
    <w:p w14:paraId="6DB41071" w14:textId="2B2E92B5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3.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Reference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_Toc100934140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4</w:t>
      </w:r>
      <w:r w:rsidRPr="00C551E9">
        <w:rPr>
          <w:noProof/>
        </w:rPr>
        <w:fldChar w:fldCharType="end"/>
      </w:r>
    </w:p>
    <w:p w14:paraId="2FE79FA2" w14:textId="644206F6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4.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Pregled slučajeva korišćenja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_Toc100934141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4</w:t>
      </w:r>
      <w:r w:rsidRPr="00C551E9">
        <w:rPr>
          <w:noProof/>
        </w:rPr>
        <w:fldChar w:fldCharType="end"/>
      </w:r>
    </w:p>
    <w:p w14:paraId="63E3E8EF" w14:textId="48A04632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Profili korisnika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_Toc100934142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396C05EC" w14:textId="38CB0422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5.1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Posetilac portala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_Toc100934143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002BF432" w14:textId="2F2F62A2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5.2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Korisnik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_Toc100934144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3143E441" w14:textId="65902748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5.3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Trener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_Toc100934145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14984D09" w14:textId="4FB2BB3E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5.4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Uprava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_Toc100934146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31D015B5" w14:textId="2161EE8D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5.5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Administrator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_Toc100934147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16DD8684" w14:textId="7CC49CA9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Opis slučajeva korišćenja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_Toc100934148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4B7E2D8D" w14:textId="4D1DE6FF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Izbor jezika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_Toc100934149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42A64B85" w14:textId="7A6F2641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6.2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Prijavljivanje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_Toc100934150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7</w:t>
      </w:r>
      <w:r w:rsidRPr="00C551E9">
        <w:rPr>
          <w:noProof/>
        </w:rPr>
        <w:fldChar w:fldCharType="end"/>
      </w:r>
    </w:p>
    <w:p w14:paraId="00AC0A3B" w14:textId="4242C3A2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6.3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Pregled osnovnih podataka o fitnes centru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_Toc100934151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7</w:t>
      </w:r>
      <w:r w:rsidRPr="00C551E9">
        <w:rPr>
          <w:noProof/>
        </w:rPr>
        <w:fldChar w:fldCharType="end"/>
      </w:r>
    </w:p>
    <w:p w14:paraId="631135E6" w14:textId="0EDFCD72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6.4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Registrovanje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_Toc100934152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8</w:t>
      </w:r>
      <w:r w:rsidRPr="00C551E9">
        <w:rPr>
          <w:noProof/>
        </w:rPr>
        <w:fldChar w:fldCharType="end"/>
      </w:r>
    </w:p>
    <w:p w14:paraId="264DA8CD" w14:textId="2AC9FFD0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6.5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Ažuriranje lozinke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_Toc100934153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9</w:t>
      </w:r>
      <w:r w:rsidRPr="00C551E9">
        <w:rPr>
          <w:noProof/>
        </w:rPr>
        <w:fldChar w:fldCharType="end"/>
      </w:r>
    </w:p>
    <w:p w14:paraId="0C51832A" w14:textId="57DFA24B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6.6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Validacija korisnika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_Toc100934154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9</w:t>
      </w:r>
      <w:r w:rsidRPr="00C551E9">
        <w:rPr>
          <w:noProof/>
        </w:rPr>
        <w:fldChar w:fldCharType="end"/>
      </w:r>
    </w:p>
    <w:p w14:paraId="2E2188B3" w14:textId="6A7B99CD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6.7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Dodavanje profila trenera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_Toc100934155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10</w:t>
      </w:r>
      <w:r w:rsidRPr="00C551E9">
        <w:rPr>
          <w:noProof/>
        </w:rPr>
        <w:fldChar w:fldCharType="end"/>
      </w:r>
    </w:p>
    <w:p w14:paraId="5785F578" w14:textId="18E926D4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6.8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Brisanje profila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_Toc100934156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11</w:t>
      </w:r>
      <w:r w:rsidRPr="00C551E9">
        <w:rPr>
          <w:noProof/>
        </w:rPr>
        <w:fldChar w:fldCharType="end"/>
      </w:r>
    </w:p>
    <w:p w14:paraId="4926F082" w14:textId="47333D45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6.9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Dodavanje ili ažuriranje postojećih usluga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_Toc100934157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11</w:t>
      </w:r>
      <w:r w:rsidRPr="00C551E9">
        <w:rPr>
          <w:noProof/>
        </w:rPr>
        <w:fldChar w:fldCharType="end"/>
      </w:r>
    </w:p>
    <w:p w14:paraId="75E584FD" w14:textId="0953AE56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color w:val="000000" w:themeColor="text1"/>
          <w:lang w:val="sr-Latn-CS"/>
        </w:rPr>
        <w:t>6.10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Uvid u zakazane termine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_Toc100934158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12</w:t>
      </w:r>
      <w:r w:rsidRPr="00C551E9">
        <w:rPr>
          <w:noProof/>
        </w:rPr>
        <w:fldChar w:fldCharType="end"/>
      </w:r>
    </w:p>
    <w:p w14:paraId="012BCEFB" w14:textId="28BD87C7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6.11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Upravljanje korisničkih zahteva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_Toc100934159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12</w:t>
      </w:r>
      <w:r w:rsidRPr="00C551E9">
        <w:rPr>
          <w:noProof/>
        </w:rPr>
        <w:fldChar w:fldCharType="end"/>
      </w:r>
    </w:p>
    <w:p w14:paraId="08B02A69" w14:textId="5F9D1BB2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6.12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Uvid u kalendar slobodnih termina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_Toc100934160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14</w:t>
      </w:r>
      <w:r w:rsidRPr="00C551E9">
        <w:rPr>
          <w:noProof/>
        </w:rPr>
        <w:fldChar w:fldCharType="end"/>
      </w:r>
    </w:p>
    <w:p w14:paraId="6957AC99" w14:textId="42181A9C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6.13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Online zakazivanje personalnih treninga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_Toc100934161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14</w:t>
      </w:r>
      <w:r w:rsidRPr="00C551E9">
        <w:rPr>
          <w:noProof/>
        </w:rPr>
        <w:fldChar w:fldCharType="end"/>
      </w:r>
    </w:p>
    <w:p w14:paraId="63856699" w14:textId="2F7B29E1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6.14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Uvid u informacije o zakazanim usluama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_Toc100934162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15</w:t>
      </w:r>
      <w:r w:rsidRPr="00C551E9">
        <w:rPr>
          <w:noProof/>
        </w:rPr>
        <w:fldChar w:fldCharType="end"/>
      </w:r>
    </w:p>
    <w:p w14:paraId="0FBDEB3A" w14:textId="246C5183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6.15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Prikaz svih informacija o nalogu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_Toc100934163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16</w:t>
      </w:r>
      <w:r w:rsidRPr="00C551E9">
        <w:rPr>
          <w:noProof/>
        </w:rPr>
        <w:fldChar w:fldCharType="end"/>
      </w:r>
    </w:p>
    <w:p w14:paraId="03F5DC47" w14:textId="6D95EC5E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color w:val="000000" w:themeColor="text1"/>
          <w:lang w:val="sr-Latn-CS"/>
        </w:rPr>
        <w:t>6.16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Uvid u napredak korisnika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_Toc100934164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16</w:t>
      </w:r>
      <w:r w:rsidRPr="00C551E9">
        <w:rPr>
          <w:noProof/>
        </w:rPr>
        <w:fldChar w:fldCharType="end"/>
      </w:r>
    </w:p>
    <w:p w14:paraId="0A1038DB" w14:textId="1C349A10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Dodatni zahtevi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_Toc100934165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2B61F1B7" w14:textId="25839C3C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7.1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Funkcionalnost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_Toc100934166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6782D03F" w14:textId="34FD630A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7.2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Upotrebivost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_Toc100934167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207BE7C4" w14:textId="43FA90DA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7.3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Pouzdanost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_Toc100934168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4C770CBD" w14:textId="14B710CF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7.4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Performanse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_Toc100934169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0E3093E4" w14:textId="1E58867D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7.5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Podrška i održavanje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_Toc100934170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78A65483" w14:textId="448410E5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7.6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Ograničenja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_Toc100934171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328CC31D" w14:textId="200518C2" w:rsidR="00206E1F" w:rsidRPr="00C551E9" w:rsidRDefault="00206E1F" w:rsidP="00397DD2">
      <w:pPr>
        <w:pStyle w:val="Title"/>
        <w:tabs>
          <w:tab w:val="left" w:pos="540"/>
        </w:tabs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b w:val="0"/>
          <w:sz w:val="20"/>
          <w:lang w:val="sr-Latn-CS"/>
        </w:rPr>
        <w:fldChar w:fldCharType="end"/>
      </w:r>
      <w:r w:rsidRPr="00C551E9">
        <w:rPr>
          <w:rFonts w:ascii="Times New Roman" w:hAnsi="Times New Roman" w:cs="Times New Roman"/>
          <w:lang w:val="sr-Latn-CS"/>
        </w:rPr>
        <w:br w:type="page"/>
      </w:r>
      <w:r w:rsidR="00397DD2" w:rsidRPr="00C551E9">
        <w:rPr>
          <w:rFonts w:ascii="Times New Roman" w:hAnsi="Times New Roman" w:cs="Times New Roman"/>
          <w:lang w:val="sr-Latn-CS"/>
        </w:rPr>
        <w:lastRenderedPageBreak/>
        <w:t>Specifikacija zahteva</w:t>
      </w:r>
    </w:p>
    <w:p w14:paraId="5D260999" w14:textId="77777777" w:rsidR="00206E1F" w:rsidRPr="00C551E9" w:rsidRDefault="003372D3">
      <w:pPr>
        <w:pStyle w:val="Heading1"/>
        <w:rPr>
          <w:rFonts w:ascii="Times New Roman" w:hAnsi="Times New Roman" w:cs="Times New Roman"/>
          <w:lang w:val="sr-Latn-CS"/>
        </w:rPr>
      </w:pPr>
      <w:bookmarkStart w:id="0" w:name="_Toc100934138"/>
      <w:r w:rsidRPr="00C551E9">
        <w:rPr>
          <w:rFonts w:ascii="Times New Roman" w:hAnsi="Times New Roman" w:cs="Times New Roman"/>
          <w:lang w:val="sr-Latn-CS"/>
        </w:rPr>
        <w:t>Cilj</w:t>
      </w:r>
      <w:r w:rsidR="00CA58C5" w:rsidRPr="00C551E9">
        <w:rPr>
          <w:rFonts w:ascii="Times New Roman" w:hAnsi="Times New Roman" w:cs="Times New Roman"/>
          <w:lang w:val="sr-Latn-CS"/>
        </w:rPr>
        <w:t xml:space="preserve"> dokumenta</w:t>
      </w:r>
      <w:bookmarkEnd w:id="0"/>
    </w:p>
    <w:p w14:paraId="174B1929" w14:textId="6F264833" w:rsidR="00206E1F" w:rsidRPr="00C551E9" w:rsidRDefault="00B849B5" w:rsidP="00397DD2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Cilj ovog dokumenta je </w:t>
      </w:r>
      <w:r w:rsidR="00397DD2" w:rsidRPr="00C551E9">
        <w:rPr>
          <w:lang w:val="sr-Latn-CS"/>
        </w:rPr>
        <w:t>specifikacija</w:t>
      </w:r>
      <w:r w:rsidRPr="00C551E9">
        <w:rPr>
          <w:lang w:val="sr-Latn-CS"/>
        </w:rPr>
        <w:t xml:space="preserve"> zahteva </w:t>
      </w:r>
      <w:r w:rsidR="00397DD2" w:rsidRPr="00C551E9">
        <w:rPr>
          <w:lang w:val="sr-Latn-CS"/>
        </w:rPr>
        <w:t>u pogledu detaljnog opisa slučajeva korišćenja</w:t>
      </w:r>
      <w:r w:rsidRPr="00C551E9">
        <w:rPr>
          <w:lang w:val="sr-Latn-CS"/>
        </w:rPr>
        <w:t xml:space="preserve"> </w:t>
      </w:r>
      <w:r w:rsidR="003B31EA" w:rsidRPr="00C551E9">
        <w:rPr>
          <w:lang w:val="sr-Latn-CS"/>
        </w:rPr>
        <w:t xml:space="preserve">RaketaDoLeta </w:t>
      </w:r>
      <w:r w:rsidR="00FD498B" w:rsidRPr="00C551E9">
        <w:rPr>
          <w:lang w:val="sr-Latn-CS"/>
        </w:rPr>
        <w:t>sistema</w:t>
      </w:r>
      <w:r w:rsidRPr="00C551E9">
        <w:rPr>
          <w:lang w:val="sr-Latn-CS"/>
        </w:rPr>
        <w:t>.</w:t>
      </w:r>
      <w:r w:rsidR="00397DD2" w:rsidRPr="00C551E9">
        <w:rPr>
          <w:lang w:val="sr-Latn-CS"/>
        </w:rPr>
        <w:t xml:space="preserve"> </w:t>
      </w:r>
    </w:p>
    <w:p w14:paraId="371106EC" w14:textId="77777777" w:rsidR="00206E1F" w:rsidRPr="00C551E9" w:rsidRDefault="003372D3">
      <w:pPr>
        <w:pStyle w:val="Heading1"/>
        <w:rPr>
          <w:rFonts w:ascii="Times New Roman" w:hAnsi="Times New Roman" w:cs="Times New Roman"/>
          <w:lang w:val="sr-Latn-CS"/>
        </w:rPr>
      </w:pPr>
      <w:bookmarkStart w:id="1" w:name="_Toc100934139"/>
      <w:r w:rsidRPr="00C551E9">
        <w:rPr>
          <w:rFonts w:ascii="Times New Roman" w:hAnsi="Times New Roman" w:cs="Times New Roman"/>
          <w:lang w:val="sr-Latn-CS"/>
        </w:rPr>
        <w:t>Opseg</w:t>
      </w:r>
      <w:r w:rsidR="00CA58C5" w:rsidRPr="00C551E9">
        <w:rPr>
          <w:rFonts w:ascii="Times New Roman" w:hAnsi="Times New Roman" w:cs="Times New Roman"/>
          <w:lang w:val="sr-Latn-CS"/>
        </w:rPr>
        <w:t xml:space="preserve"> dokumenta</w:t>
      </w:r>
      <w:bookmarkEnd w:id="1"/>
    </w:p>
    <w:p w14:paraId="47D99672" w14:textId="2DD752B7" w:rsidR="00FD498B" w:rsidRPr="00C551E9" w:rsidRDefault="00B849B5" w:rsidP="00B554EE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 xml:space="preserve">Dokument se odnosi na </w:t>
      </w:r>
      <w:r w:rsidR="00FD498B" w:rsidRPr="00C551E9">
        <w:rPr>
          <w:lang w:val="sr-Latn-CS"/>
        </w:rPr>
        <w:t>RaketaDoLeta sistem</w:t>
      </w:r>
      <w:r w:rsidRPr="00C551E9">
        <w:rPr>
          <w:lang w:val="sr-Latn-CS"/>
        </w:rPr>
        <w:t xml:space="preserve"> koji će biti razvijen od strane </w:t>
      </w:r>
      <w:r w:rsidR="00FD498B" w:rsidRPr="00C551E9">
        <w:rPr>
          <w:lang w:val="sr-Latn-CS"/>
        </w:rPr>
        <w:t>RDL</w:t>
      </w:r>
      <w:r w:rsidRPr="00C551E9">
        <w:rPr>
          <w:lang w:val="sr-Latn-CS"/>
        </w:rPr>
        <w:t xml:space="preserve">Team-a. </w:t>
      </w:r>
      <w:r w:rsidR="00FD498B" w:rsidRPr="00C551E9">
        <w:rPr>
          <w:lang w:val="sr-Latn-CS"/>
        </w:rPr>
        <w:t>Rake</w:t>
      </w:r>
      <w:r w:rsidR="00B554EE">
        <w:rPr>
          <w:lang w:val="sr-Latn-CS"/>
        </w:rPr>
        <w:t>t</w:t>
      </w:r>
      <w:r w:rsidR="00FD498B" w:rsidRPr="00C551E9">
        <w:rPr>
          <w:lang w:val="sr-Latn-CS"/>
        </w:rPr>
        <w:t xml:space="preserve">aDoLeta </w:t>
      </w:r>
      <w:r w:rsidRPr="00C551E9">
        <w:rPr>
          <w:lang w:val="sr-Latn-CS"/>
        </w:rPr>
        <w:t>predstavlja</w:t>
      </w:r>
      <w:r w:rsidR="00FD498B" w:rsidRPr="00C551E9">
        <w:rPr>
          <w:lang w:val="sr-Latn-CS"/>
        </w:rPr>
        <w:t xml:space="preserve"> često korišćenu frazu od strane vežbača koji se spremaju za letnju sezonu</w:t>
      </w:r>
      <w:r w:rsidR="00DE518F" w:rsidRPr="00C551E9">
        <w:rPr>
          <w:lang w:val="sr-Latn-CS"/>
        </w:rPr>
        <w:t xml:space="preserve">. </w:t>
      </w:r>
      <w:r w:rsidR="00980A6B" w:rsidRPr="00C551E9">
        <w:rPr>
          <w:lang w:val="sr-Latn-CS"/>
        </w:rPr>
        <w:t>Namena sistema je efikasno prezentovanje rada fitnes centra, online zakazivanj</w:t>
      </w:r>
      <w:r w:rsidR="00B554EE">
        <w:rPr>
          <w:lang w:val="sr-Latn-CS"/>
        </w:rPr>
        <w:t>a</w:t>
      </w:r>
      <w:r w:rsidR="00980A6B" w:rsidRPr="00C551E9">
        <w:rPr>
          <w:lang w:val="sr-Latn-CS"/>
        </w:rPr>
        <w:t xml:space="preserve"> usluga i lakša komunikacija između korisnika, trenera i uprave u fitnes centru.</w:t>
      </w:r>
    </w:p>
    <w:p w14:paraId="6A0A1C2D" w14:textId="77777777" w:rsidR="00206E1F" w:rsidRPr="00C551E9" w:rsidRDefault="003372D3">
      <w:pPr>
        <w:pStyle w:val="Heading1"/>
        <w:rPr>
          <w:rFonts w:ascii="Times New Roman" w:hAnsi="Times New Roman" w:cs="Times New Roman"/>
          <w:lang w:val="sr-Latn-CS"/>
        </w:rPr>
      </w:pPr>
      <w:bookmarkStart w:id="2" w:name="_Toc100934140"/>
      <w:r w:rsidRPr="00C551E9">
        <w:rPr>
          <w:rFonts w:ascii="Times New Roman" w:hAnsi="Times New Roman" w:cs="Times New Roman"/>
          <w:lang w:val="sr-Latn-CS"/>
        </w:rPr>
        <w:t>Reference</w:t>
      </w:r>
      <w:bookmarkEnd w:id="2"/>
    </w:p>
    <w:p w14:paraId="20E7EB9A" w14:textId="40F54D49" w:rsidR="00206E1F" w:rsidRPr="00C551E9" w:rsidRDefault="003372D3">
      <w:pPr>
        <w:pStyle w:val="BodyText"/>
        <w:rPr>
          <w:lang w:val="sr-Latn-CS"/>
        </w:rPr>
      </w:pPr>
      <w:r w:rsidRPr="00C551E9">
        <w:rPr>
          <w:lang w:val="sr-Latn-CS"/>
        </w:rPr>
        <w:t>Spisak korišćene literature</w:t>
      </w:r>
      <w:r w:rsidR="00206E1F" w:rsidRPr="00C551E9">
        <w:rPr>
          <w:lang w:val="sr-Latn-CS"/>
        </w:rPr>
        <w:t>:</w:t>
      </w:r>
    </w:p>
    <w:p w14:paraId="7C463315" w14:textId="180F6DE1" w:rsidR="00DE518F" w:rsidRPr="00C551E9" w:rsidRDefault="00980A6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C551E9">
        <w:rPr>
          <w:lang w:val="sr-Latn-CS"/>
        </w:rPr>
        <w:t>RaketaDoLeta</w:t>
      </w:r>
      <w:r w:rsidR="00DE518F" w:rsidRPr="00C551E9">
        <w:rPr>
          <w:lang w:val="sr-Latn-CS"/>
        </w:rPr>
        <w:t xml:space="preserve"> – Predlog projekta, </w:t>
      </w:r>
      <w:r w:rsidRPr="00C551E9">
        <w:rPr>
          <w:lang w:val="sr-Latn-CS"/>
        </w:rPr>
        <w:t>RDL-RaketaDoLeta-01, V1.0, 2022, RDLTeam.</w:t>
      </w:r>
    </w:p>
    <w:p w14:paraId="3AE076E6" w14:textId="7E46B3C1" w:rsidR="00980A6B" w:rsidRPr="00C551E9" w:rsidRDefault="00980A6B" w:rsidP="00980A6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C551E9">
        <w:rPr>
          <w:lang w:val="sr-Latn-CS"/>
        </w:rPr>
        <w:t>RaketaDoLeta</w:t>
      </w:r>
      <w:r w:rsidR="00DE518F" w:rsidRPr="00C551E9">
        <w:rPr>
          <w:lang w:val="sr-Latn-CS"/>
        </w:rPr>
        <w:t xml:space="preserve"> – Planirani raspored aktivnosti na projektu, </w:t>
      </w:r>
      <w:r w:rsidRPr="00C551E9">
        <w:rPr>
          <w:lang w:val="sr-Latn-CS"/>
        </w:rPr>
        <w:t>V1.0, 2022, RDLTeam.</w:t>
      </w:r>
    </w:p>
    <w:p w14:paraId="46565B45" w14:textId="7909649A" w:rsidR="00DE518F" w:rsidRPr="00C551E9" w:rsidRDefault="00980A6B" w:rsidP="004338C1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C551E9">
        <w:rPr>
          <w:lang w:val="sr-Latn-CS"/>
        </w:rPr>
        <w:t>RaketaDoLeta</w:t>
      </w:r>
      <w:r w:rsidR="00DE518F" w:rsidRPr="00C551E9">
        <w:rPr>
          <w:lang w:val="sr-Latn-CS"/>
        </w:rPr>
        <w:t xml:space="preserve"> – Plan realizacije projekta, </w:t>
      </w:r>
      <w:r w:rsidRPr="00C551E9">
        <w:rPr>
          <w:lang w:val="sr-Latn-CS"/>
        </w:rPr>
        <w:t>V1.0, 2022, RDLTeam</w:t>
      </w:r>
      <w:r w:rsidR="00DE518F" w:rsidRPr="00C551E9">
        <w:rPr>
          <w:lang w:val="sr-Latn-CS"/>
        </w:rPr>
        <w:t>.</w:t>
      </w:r>
    </w:p>
    <w:p w14:paraId="79F82DD8" w14:textId="0F0BEFDE" w:rsidR="00397DD2" w:rsidRPr="00C551E9" w:rsidRDefault="00980A6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C551E9">
        <w:rPr>
          <w:lang w:val="sr-Latn-CS"/>
        </w:rPr>
        <w:t>RaketaDoLeta</w:t>
      </w:r>
      <w:r w:rsidR="00397DD2" w:rsidRPr="00C551E9">
        <w:rPr>
          <w:lang w:val="sr-Latn-CS"/>
        </w:rPr>
        <w:t xml:space="preserve"> – Vizija sistema, </w:t>
      </w:r>
      <w:r w:rsidRPr="00C551E9">
        <w:rPr>
          <w:lang w:val="sr-Latn-CS"/>
        </w:rPr>
        <w:t>V1.0, 2022, RDLTeam</w:t>
      </w:r>
      <w:r w:rsidR="00397DD2" w:rsidRPr="00C551E9">
        <w:rPr>
          <w:lang w:val="sr-Latn-CS"/>
        </w:rPr>
        <w:t>.</w:t>
      </w:r>
    </w:p>
    <w:p w14:paraId="4103B81F" w14:textId="207DE4C1" w:rsidR="00206E1F" w:rsidRPr="00C551E9" w:rsidRDefault="006E5E1D" w:rsidP="006E5E1D">
      <w:pPr>
        <w:pStyle w:val="Heading1"/>
        <w:rPr>
          <w:rFonts w:ascii="Times New Roman" w:hAnsi="Times New Roman" w:cs="Times New Roman"/>
          <w:lang w:val="sr-Latn-CS"/>
        </w:rPr>
      </w:pPr>
      <w:bookmarkStart w:id="3" w:name="_Toc100934141"/>
      <w:r w:rsidRPr="00C551E9">
        <w:rPr>
          <w:rFonts w:ascii="Times New Roman" w:hAnsi="Times New Roman" w:cs="Times New Roman"/>
          <w:lang w:val="sr-Latn-CS"/>
        </w:rPr>
        <w:t xml:space="preserve">Pregled slučajeva </w:t>
      </w:r>
      <w:r w:rsidR="00397DD2" w:rsidRPr="00C551E9">
        <w:rPr>
          <w:rFonts w:ascii="Times New Roman" w:hAnsi="Times New Roman" w:cs="Times New Roman"/>
          <w:lang w:val="sr-Latn-CS"/>
        </w:rPr>
        <w:t>korišćenja</w:t>
      </w:r>
      <w:bookmarkEnd w:id="3"/>
    </w:p>
    <w:p w14:paraId="46BB5275" w14:textId="3E7B37AA" w:rsidR="00397DD2" w:rsidRPr="00C551E9" w:rsidRDefault="00C551E9" w:rsidP="0020422A">
      <w:pPr>
        <w:pStyle w:val="BodyText"/>
        <w:rPr>
          <w:lang w:val="sr-Latn-CS"/>
        </w:rPr>
      </w:pPr>
      <w:r w:rsidRPr="00C551E9">
        <w:rPr>
          <w:noProof/>
        </w:rPr>
        <w:drawing>
          <wp:anchor distT="0" distB="0" distL="114300" distR="114300" simplePos="0" relativeHeight="251659776" behindDoc="0" locked="0" layoutInCell="1" allowOverlap="1" wp14:anchorId="22AE6DD5" wp14:editId="5A92C0FA">
            <wp:simplePos x="0" y="0"/>
            <wp:positionH relativeFrom="margin">
              <wp:posOffset>-172085</wp:posOffset>
            </wp:positionH>
            <wp:positionV relativeFrom="margin">
              <wp:posOffset>3972560</wp:posOffset>
            </wp:positionV>
            <wp:extent cx="6402705" cy="34956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0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2A" w:rsidRPr="00C551E9">
        <w:rPr>
          <w:lang w:val="sr-Latn-CS"/>
        </w:rPr>
        <w:t>Osnovni UML dijagram koji prikazuje korisnike i s</w:t>
      </w:r>
      <w:r w:rsidR="00E177E4" w:rsidRPr="00C551E9">
        <w:rPr>
          <w:lang w:val="sr-Latn-CS"/>
        </w:rPr>
        <w:t>lučajev</w:t>
      </w:r>
      <w:r w:rsidR="0020422A" w:rsidRPr="00C551E9">
        <w:rPr>
          <w:lang w:val="sr-Latn-CS"/>
        </w:rPr>
        <w:t>e</w:t>
      </w:r>
      <w:r w:rsidR="00E177E4" w:rsidRPr="00C551E9">
        <w:rPr>
          <w:lang w:val="sr-Latn-CS"/>
        </w:rPr>
        <w:t xml:space="preserve"> korišćenja </w:t>
      </w:r>
      <w:r w:rsidR="00C24B4B" w:rsidRPr="00C551E9">
        <w:rPr>
          <w:lang w:val="sr-Latn-CS"/>
        </w:rPr>
        <w:t>RaketaDoLeta</w:t>
      </w:r>
      <w:r w:rsidR="00E177E4" w:rsidRPr="00C551E9">
        <w:rPr>
          <w:lang w:val="sr-Latn-CS"/>
        </w:rPr>
        <w:t xml:space="preserve"> portala prikazan je na sledećoj slici:</w:t>
      </w:r>
    </w:p>
    <w:p w14:paraId="3D3DFB11" w14:textId="406D5C50" w:rsidR="00C24B4B" w:rsidRPr="00C551E9" w:rsidRDefault="00C24B4B" w:rsidP="00757F3A">
      <w:pPr>
        <w:pStyle w:val="BodyText"/>
        <w:jc w:val="center"/>
        <w:rPr>
          <w:lang w:val="sr-Latn-CS"/>
        </w:rPr>
      </w:pPr>
    </w:p>
    <w:p w14:paraId="1B571A23" w14:textId="41F9C165" w:rsidR="0020422A" w:rsidRPr="00C551E9" w:rsidRDefault="0020422A" w:rsidP="0020422A">
      <w:pPr>
        <w:pStyle w:val="BodyText"/>
        <w:rPr>
          <w:noProof/>
          <w:lang w:eastAsia="en-US"/>
        </w:rPr>
      </w:pPr>
    </w:p>
    <w:p w14:paraId="34C51C07" w14:textId="4655CD26" w:rsidR="00C24B4B" w:rsidRPr="00C551E9" w:rsidRDefault="00C24B4B" w:rsidP="0020422A">
      <w:pPr>
        <w:pStyle w:val="BodyText"/>
        <w:rPr>
          <w:noProof/>
          <w:lang w:eastAsia="en-US"/>
        </w:rPr>
      </w:pPr>
    </w:p>
    <w:p w14:paraId="346602AD" w14:textId="5C71C118" w:rsidR="00C24B4B" w:rsidRPr="00C551E9" w:rsidRDefault="00C24B4B" w:rsidP="0020422A">
      <w:pPr>
        <w:pStyle w:val="BodyText"/>
        <w:rPr>
          <w:lang w:val="sr-Latn-CS"/>
        </w:rPr>
      </w:pPr>
    </w:p>
    <w:p w14:paraId="77927D10" w14:textId="74511D69" w:rsidR="00962138" w:rsidRPr="00C551E9" w:rsidRDefault="00962138" w:rsidP="006E5E1D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Slučajevi korišćenja </w:t>
      </w:r>
      <w:r w:rsidR="00C24B4B" w:rsidRPr="00C551E9">
        <w:rPr>
          <w:i/>
          <w:iCs/>
          <w:lang w:val="sr-Latn-CS"/>
        </w:rPr>
        <w:t xml:space="preserve">evidencija svih profila i upravljanje zahteva korisnika </w:t>
      </w:r>
      <w:r w:rsidRPr="00C551E9">
        <w:rPr>
          <w:lang w:val="sr-Latn-CS"/>
        </w:rPr>
        <w:t xml:space="preserve">obuhvataju složenije radnje koje se mogu razložiti </w:t>
      </w:r>
      <w:r w:rsidR="006E5E1D" w:rsidRPr="00C551E9">
        <w:rPr>
          <w:lang w:val="sr-Latn-CS"/>
        </w:rPr>
        <w:t>dalje razložiti na pojedinačne slučajeve korišćenja.</w:t>
      </w:r>
    </w:p>
    <w:p w14:paraId="49D4D289" w14:textId="5C6B3C50" w:rsidR="006E5E1D" w:rsidRPr="00C551E9" w:rsidRDefault="00C551E9" w:rsidP="006E5E1D">
      <w:pPr>
        <w:pStyle w:val="BodyText"/>
        <w:rPr>
          <w:lang w:val="sr-Latn-CS"/>
        </w:rPr>
      </w:pPr>
      <w:r w:rsidRPr="00C551E9">
        <w:rPr>
          <w:noProof/>
          <w:lang w:val="sr-Latn-CS"/>
        </w:rPr>
        <w:drawing>
          <wp:anchor distT="0" distB="0" distL="114300" distR="114300" simplePos="0" relativeHeight="251663872" behindDoc="0" locked="0" layoutInCell="1" allowOverlap="1" wp14:anchorId="39D91B67" wp14:editId="00227CCA">
            <wp:simplePos x="0" y="0"/>
            <wp:positionH relativeFrom="column">
              <wp:posOffset>170121</wp:posOffset>
            </wp:positionH>
            <wp:positionV relativeFrom="paragraph">
              <wp:posOffset>229235</wp:posOffset>
            </wp:positionV>
            <wp:extent cx="5943600" cy="35521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E1D" w:rsidRPr="00C551E9">
        <w:rPr>
          <w:lang w:val="sr-Latn-CS"/>
        </w:rPr>
        <w:t xml:space="preserve">Detaljni UML dijagram za slučaj korišćenja </w:t>
      </w:r>
      <w:r w:rsidR="00C24B4B" w:rsidRPr="00C551E9">
        <w:rPr>
          <w:i/>
          <w:iCs/>
          <w:lang w:val="sr-Latn-CS"/>
        </w:rPr>
        <w:t xml:space="preserve">evidencija svih profila </w:t>
      </w:r>
      <w:r w:rsidR="006E5E1D" w:rsidRPr="00C551E9">
        <w:rPr>
          <w:lang w:val="sr-Latn-CS"/>
        </w:rPr>
        <w:t>je prikazan na sledećoj slici:</w:t>
      </w:r>
    </w:p>
    <w:p w14:paraId="049DB833" w14:textId="707B7BD5" w:rsidR="00962138" w:rsidRPr="00C551E9" w:rsidRDefault="00962138" w:rsidP="00C551E9">
      <w:pPr>
        <w:pStyle w:val="BodyText"/>
        <w:ind w:left="0"/>
        <w:rPr>
          <w:lang w:val="sr-Latn-CS"/>
        </w:rPr>
      </w:pPr>
    </w:p>
    <w:p w14:paraId="31B03B9E" w14:textId="27A52C65" w:rsidR="006E5E1D" w:rsidRPr="00C551E9" w:rsidRDefault="00C551E9" w:rsidP="006E5E1D">
      <w:pPr>
        <w:pStyle w:val="BodyText"/>
        <w:rPr>
          <w:lang w:val="sr-Latn-CS"/>
        </w:rPr>
      </w:pPr>
      <w:r w:rsidRPr="00C551E9">
        <w:rPr>
          <w:noProof/>
        </w:rPr>
        <w:drawing>
          <wp:anchor distT="0" distB="0" distL="114300" distR="114300" simplePos="0" relativeHeight="251667968" behindDoc="0" locked="0" layoutInCell="1" allowOverlap="1" wp14:anchorId="47456070" wp14:editId="7EB8FBA5">
            <wp:simplePos x="0" y="0"/>
            <wp:positionH relativeFrom="column">
              <wp:posOffset>170121</wp:posOffset>
            </wp:positionH>
            <wp:positionV relativeFrom="paragraph">
              <wp:posOffset>293134</wp:posOffset>
            </wp:positionV>
            <wp:extent cx="5943600" cy="26460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E1D" w:rsidRPr="00C551E9">
        <w:rPr>
          <w:lang w:val="sr-Latn-CS"/>
        </w:rPr>
        <w:t xml:space="preserve">Detaljni UML dijagram za slučaj korišćenja </w:t>
      </w:r>
      <w:r w:rsidR="00C24B4B" w:rsidRPr="00C551E9">
        <w:rPr>
          <w:i/>
          <w:iCs/>
          <w:lang w:val="sr-Latn-CS"/>
        </w:rPr>
        <w:t xml:space="preserve">upravljanje zahteva korisnika </w:t>
      </w:r>
      <w:r w:rsidR="006E5E1D" w:rsidRPr="00C551E9">
        <w:rPr>
          <w:lang w:val="sr-Latn-CS"/>
        </w:rPr>
        <w:t>je prikazan na sledećoj slici:</w:t>
      </w:r>
    </w:p>
    <w:p w14:paraId="7DEF290B" w14:textId="57D0622C" w:rsidR="00C24B4B" w:rsidRPr="00C551E9" w:rsidRDefault="00C24B4B" w:rsidP="00C551E9">
      <w:pPr>
        <w:pStyle w:val="BodyText"/>
        <w:ind w:left="0"/>
        <w:rPr>
          <w:lang w:val="sr-Latn-CS"/>
        </w:rPr>
      </w:pPr>
    </w:p>
    <w:p w14:paraId="307E4CB6" w14:textId="5C004AAE" w:rsidR="006E5E1D" w:rsidRPr="00C551E9" w:rsidRDefault="006E5E1D" w:rsidP="006E5E1D">
      <w:pPr>
        <w:pStyle w:val="Heading1"/>
        <w:rPr>
          <w:rFonts w:ascii="Times New Roman" w:hAnsi="Times New Roman" w:cs="Times New Roman"/>
          <w:lang w:val="sr-Latn-CS"/>
        </w:rPr>
      </w:pPr>
      <w:bookmarkStart w:id="4" w:name="_Toc100934142"/>
      <w:r w:rsidRPr="00C551E9">
        <w:rPr>
          <w:rFonts w:ascii="Times New Roman" w:hAnsi="Times New Roman" w:cs="Times New Roman"/>
          <w:lang w:val="sr-Latn-CS"/>
        </w:rPr>
        <w:lastRenderedPageBreak/>
        <w:t>Profili korisnika</w:t>
      </w:r>
      <w:bookmarkEnd w:id="4"/>
    </w:p>
    <w:p w14:paraId="7851A46D" w14:textId="6974072C" w:rsidR="0020422A" w:rsidRPr="00C551E9" w:rsidRDefault="0020422A" w:rsidP="004E4574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Identifikovani su sledeći </w:t>
      </w:r>
      <w:r w:rsidR="004E4574" w:rsidRPr="00C551E9">
        <w:rPr>
          <w:lang w:val="sr-Latn-CS"/>
        </w:rPr>
        <w:t>profili</w:t>
      </w:r>
      <w:r w:rsidRPr="00C551E9">
        <w:rPr>
          <w:lang w:val="sr-Latn-CS"/>
        </w:rPr>
        <w:t xml:space="preserve"> korisnika </w:t>
      </w:r>
      <w:r w:rsidR="002B28D9" w:rsidRPr="00C551E9">
        <w:rPr>
          <w:lang w:val="sr-Latn-CS"/>
        </w:rPr>
        <w:t>RaketaDoLeta sistema</w:t>
      </w:r>
      <w:r w:rsidRPr="00C551E9">
        <w:rPr>
          <w:lang w:val="sr-Latn-CS"/>
        </w:rPr>
        <w:t>:</w:t>
      </w:r>
    </w:p>
    <w:p w14:paraId="6F1DE048" w14:textId="77777777" w:rsidR="006E5E1D" w:rsidRPr="00C551E9" w:rsidRDefault="006E5E1D" w:rsidP="006E5E1D">
      <w:pPr>
        <w:pStyle w:val="Heading2"/>
        <w:rPr>
          <w:rFonts w:cs="Times New Roman"/>
          <w:lang w:val="sr-Latn-CS"/>
        </w:rPr>
      </w:pPr>
      <w:bookmarkStart w:id="5" w:name="_Toc100934143"/>
      <w:r w:rsidRPr="00C551E9">
        <w:rPr>
          <w:rFonts w:cs="Times New Roman"/>
          <w:lang w:val="sr-Latn-CS"/>
        </w:rPr>
        <w:t>Posetilac portala</w:t>
      </w:r>
      <w:bookmarkEnd w:id="5"/>
    </w:p>
    <w:p w14:paraId="3D098063" w14:textId="77777777" w:rsidR="002B28D9" w:rsidRPr="00C551E9" w:rsidRDefault="002B28D9" w:rsidP="002B28D9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>Posetilac je osoba koja je pristupila aplikaciji kao neregistrovani korisnik i za njega se ne čuvaju nikakve informacije u sistemu.</w:t>
      </w:r>
    </w:p>
    <w:p w14:paraId="308F27B6" w14:textId="77777777" w:rsidR="002B28D9" w:rsidRPr="00C551E9" w:rsidRDefault="002B28D9" w:rsidP="002B28D9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 xml:space="preserve">Kao takav, posetilac će imati uvid u sadržaj na početnoj strani, kontakt, lokaciju i osnovne informacije o fitnes centru, kao i mogućnost registrovanja čime postaje korisnik. </w:t>
      </w:r>
    </w:p>
    <w:p w14:paraId="65F1EFCA" w14:textId="20F2964C" w:rsidR="006E5E1D" w:rsidRPr="00C551E9" w:rsidRDefault="002B28D9" w:rsidP="006E5E1D">
      <w:pPr>
        <w:pStyle w:val="Heading2"/>
        <w:rPr>
          <w:rFonts w:cs="Times New Roman"/>
          <w:lang w:val="sr-Latn-CS"/>
        </w:rPr>
      </w:pPr>
      <w:bookmarkStart w:id="6" w:name="_Toc100934144"/>
      <w:r w:rsidRPr="00C551E9">
        <w:rPr>
          <w:rFonts w:cs="Times New Roman"/>
          <w:lang w:val="sr-Latn-CS"/>
        </w:rPr>
        <w:t>Korisnik</w:t>
      </w:r>
      <w:bookmarkEnd w:id="6"/>
    </w:p>
    <w:p w14:paraId="68E56C27" w14:textId="77777777" w:rsidR="00033C88" w:rsidRPr="00C551E9" w:rsidRDefault="00033C88" w:rsidP="00033C88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>Korisnik je osoba sa prosečnim poznavanjem rada na računaru.</w:t>
      </w:r>
    </w:p>
    <w:p w14:paraId="4472F7F9" w14:textId="77777777" w:rsidR="00033C88" w:rsidRPr="00C551E9" w:rsidRDefault="00033C88" w:rsidP="00033C88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 xml:space="preserve">Logovanjem na sajt imaće mogućnost online zakazivanja treninga sa uvidom u kalendar slobodnih termina i izbor trenera za personalni trening ukoliko klijent to želi. </w:t>
      </w:r>
    </w:p>
    <w:p w14:paraId="099FE334" w14:textId="624A013F" w:rsidR="00033C88" w:rsidRPr="00C551E9" w:rsidRDefault="00033C88" w:rsidP="00033C88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 xml:space="preserve">Korisnik, takođe ima mogućnost pregleda svojih dosadašnjih aktivnosti vezanih za treninge i zakazivanja, </w:t>
      </w:r>
      <w:r w:rsidR="00B554EE">
        <w:rPr>
          <w:lang w:val="sr-Latn-CS"/>
        </w:rPr>
        <w:t xml:space="preserve">kao i </w:t>
      </w:r>
      <w:r w:rsidRPr="00C551E9">
        <w:rPr>
          <w:lang w:val="sr-Latn-CS"/>
        </w:rPr>
        <w:t>uvid u njihova stanja(odgovore uprave, trenera).</w:t>
      </w:r>
    </w:p>
    <w:p w14:paraId="5D6D3C16" w14:textId="0CFEF9B1" w:rsidR="006E5E1D" w:rsidRPr="00C551E9" w:rsidRDefault="00033C88" w:rsidP="006E5E1D">
      <w:pPr>
        <w:pStyle w:val="Heading2"/>
        <w:rPr>
          <w:rFonts w:cs="Times New Roman"/>
          <w:lang w:val="sr-Latn-CS"/>
        </w:rPr>
      </w:pPr>
      <w:bookmarkStart w:id="7" w:name="_Toc100934145"/>
      <w:r w:rsidRPr="00C551E9">
        <w:rPr>
          <w:rFonts w:cs="Times New Roman"/>
          <w:lang w:val="sr-Latn-CS"/>
        </w:rPr>
        <w:t>Trener</w:t>
      </w:r>
      <w:bookmarkEnd w:id="7"/>
    </w:p>
    <w:p w14:paraId="42A712E0" w14:textId="7EC9EAB2" w:rsidR="0020422A" w:rsidRPr="00C551E9" w:rsidRDefault="00033C88" w:rsidP="00033C88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>Trener je osoba zaposlena u fitnes centru koja logovanjem na sajt ima uvid u svoje obaveze (angažovanja od strane uprave). Pored toga imaće uvid u svoje klijente i moći će da im menja određene parametre.</w:t>
      </w:r>
    </w:p>
    <w:p w14:paraId="1E8BF105" w14:textId="5029EE52" w:rsidR="006E5E1D" w:rsidRPr="00C551E9" w:rsidRDefault="00033C88" w:rsidP="006E5E1D">
      <w:pPr>
        <w:pStyle w:val="Heading2"/>
        <w:rPr>
          <w:rFonts w:cs="Times New Roman"/>
          <w:lang w:val="sr-Latn-CS"/>
        </w:rPr>
      </w:pPr>
      <w:bookmarkStart w:id="8" w:name="_Toc100934146"/>
      <w:r w:rsidRPr="00C551E9">
        <w:rPr>
          <w:rFonts w:cs="Times New Roman"/>
          <w:lang w:val="sr-Latn-CS"/>
        </w:rPr>
        <w:t>Uprava</w:t>
      </w:r>
      <w:bookmarkEnd w:id="8"/>
    </w:p>
    <w:p w14:paraId="79AA17E4" w14:textId="233DAC05" w:rsidR="0020422A" w:rsidRPr="00C551E9" w:rsidRDefault="00033C88" w:rsidP="00033C88">
      <w:pPr>
        <w:pStyle w:val="BodyText"/>
        <w:jc w:val="both"/>
        <w:rPr>
          <w:lang w:val="sr-Latn-RS"/>
        </w:rPr>
      </w:pPr>
      <w:r w:rsidRPr="00C551E9">
        <w:rPr>
          <w:lang w:val="sr-Latn-CS"/>
        </w:rPr>
        <w:t xml:space="preserve">Osoba koja radi u upravi je zaposlena u fitnes centru i njen glavni cilj je detaljno vođenje evidencije o njenim članovima, raspoređivanje obaveza trenera i upravljanje zahtevima korisnika aplikacije (odobravanje/odbijanje zahteva i obaveštavanje korisnika o odluci). </w:t>
      </w:r>
    </w:p>
    <w:p w14:paraId="0D63862F" w14:textId="4D225B43" w:rsidR="006E5E1D" w:rsidRPr="00C551E9" w:rsidRDefault="006E5E1D" w:rsidP="006E5E1D">
      <w:pPr>
        <w:pStyle w:val="Heading2"/>
        <w:rPr>
          <w:rFonts w:cs="Times New Roman"/>
          <w:lang w:val="sr-Latn-CS"/>
        </w:rPr>
      </w:pPr>
      <w:bookmarkStart w:id="9" w:name="_Toc100934147"/>
      <w:r w:rsidRPr="00C551E9">
        <w:rPr>
          <w:rFonts w:cs="Times New Roman"/>
          <w:lang w:val="sr-Latn-CS"/>
        </w:rPr>
        <w:t>Administrator</w:t>
      </w:r>
      <w:bookmarkEnd w:id="9"/>
    </w:p>
    <w:p w14:paraId="4A2C5CF5" w14:textId="7453650A" w:rsidR="005653AD" w:rsidRPr="00C551E9" w:rsidRDefault="00033C88" w:rsidP="005653AD">
      <w:pPr>
        <w:pStyle w:val="BodyText"/>
        <w:rPr>
          <w:lang w:val="sr-Latn-CS"/>
        </w:rPr>
      </w:pPr>
      <w:r w:rsidRPr="00C551E9">
        <w:rPr>
          <w:lang w:val="sr-Latn-CS"/>
        </w:rPr>
        <w:t>Administrator je zadužen za instaliranje, konfigurisanje i kasnije održavanje konfiguracije portala. On ima pristup svim funkcijama sistema.</w:t>
      </w:r>
    </w:p>
    <w:p w14:paraId="07360FB0" w14:textId="268B4265" w:rsidR="00C24B4B" w:rsidRPr="00C551E9" w:rsidRDefault="006E5E1D" w:rsidP="00C24B4B">
      <w:pPr>
        <w:pStyle w:val="Heading1"/>
        <w:rPr>
          <w:rFonts w:ascii="Times New Roman" w:hAnsi="Times New Roman" w:cs="Times New Roman"/>
          <w:lang w:val="sr-Latn-CS"/>
        </w:rPr>
      </w:pPr>
      <w:bookmarkStart w:id="10" w:name="_Toc100934148"/>
      <w:r w:rsidRPr="00C551E9">
        <w:rPr>
          <w:rFonts w:ascii="Times New Roman" w:hAnsi="Times New Roman" w:cs="Times New Roman"/>
          <w:lang w:val="sr-Latn-CS"/>
        </w:rPr>
        <w:t>Opis slučajeva korišćenja</w:t>
      </w:r>
      <w:bookmarkEnd w:id="10"/>
    </w:p>
    <w:p w14:paraId="274C240E" w14:textId="77777777" w:rsidR="00786068" w:rsidRPr="00C551E9" w:rsidRDefault="00786068" w:rsidP="00786068">
      <w:pPr>
        <w:pStyle w:val="Heading2"/>
        <w:rPr>
          <w:rFonts w:cs="Times New Roman"/>
          <w:lang w:val="sr-Latn-CS"/>
        </w:rPr>
      </w:pPr>
      <w:bookmarkStart w:id="11" w:name="_Toc100934149"/>
      <w:r w:rsidRPr="00C551E9">
        <w:rPr>
          <w:rFonts w:cs="Times New Roman"/>
          <w:lang w:val="sr-Latn-CS"/>
        </w:rPr>
        <w:t>Izbor jezika</w:t>
      </w:r>
      <w:bookmarkEnd w:id="11"/>
    </w:p>
    <w:p w14:paraId="2F0FF22C" w14:textId="77777777" w:rsidR="00397DD2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</w:t>
      </w:r>
      <w:r w:rsidR="000366F2" w:rsidRPr="00C551E9">
        <w:rPr>
          <w:b/>
          <w:bCs/>
          <w:lang w:val="sr-Latn-CS"/>
        </w:rPr>
        <w:t>:</w:t>
      </w:r>
    </w:p>
    <w:p w14:paraId="11CA4799" w14:textId="77777777" w:rsidR="000366F2" w:rsidRPr="00C551E9" w:rsidRDefault="00946092" w:rsidP="00EB10DF">
      <w:pPr>
        <w:pStyle w:val="BodyText"/>
        <w:rPr>
          <w:lang w:val="sr-Latn-CS"/>
        </w:rPr>
      </w:pPr>
      <w:r w:rsidRPr="00C551E9">
        <w:rPr>
          <w:lang w:val="sr-Latn-CS"/>
        </w:rPr>
        <w:t>Izbor između srpskog i engleskog jezika za prikaz informacija na portalu.</w:t>
      </w:r>
    </w:p>
    <w:p w14:paraId="1829623F" w14:textId="77777777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</w:t>
      </w:r>
      <w:r w:rsidR="000366F2" w:rsidRPr="00C551E9">
        <w:rPr>
          <w:b/>
          <w:bCs/>
          <w:lang w:val="sr-Latn-CS"/>
        </w:rPr>
        <w:t>:</w:t>
      </w:r>
    </w:p>
    <w:p w14:paraId="06AABE11" w14:textId="689B7EE3" w:rsidR="000366F2" w:rsidRPr="00C551E9" w:rsidRDefault="007E0B43" w:rsidP="00EB10DF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Posetilac portala, </w:t>
      </w:r>
      <w:r w:rsidR="00033C88" w:rsidRPr="00C551E9">
        <w:rPr>
          <w:lang w:val="sr-Latn-CS"/>
        </w:rPr>
        <w:t>Korisnik</w:t>
      </w:r>
      <w:r w:rsidRPr="00C551E9">
        <w:rPr>
          <w:lang w:val="sr-Latn-CS"/>
        </w:rPr>
        <w:t xml:space="preserve">, </w:t>
      </w:r>
      <w:r w:rsidR="00033C88" w:rsidRPr="00C551E9">
        <w:rPr>
          <w:lang w:val="sr-Latn-CS"/>
        </w:rPr>
        <w:t>Trener</w:t>
      </w:r>
      <w:r w:rsidRPr="00C551E9">
        <w:rPr>
          <w:lang w:val="sr-Latn-CS"/>
        </w:rPr>
        <w:t xml:space="preserve">, </w:t>
      </w:r>
      <w:r w:rsidR="00033C88" w:rsidRPr="00C551E9">
        <w:rPr>
          <w:lang w:val="sr-Latn-CS"/>
        </w:rPr>
        <w:t>Uprava</w:t>
      </w:r>
      <w:r w:rsidRPr="00C551E9">
        <w:rPr>
          <w:lang w:val="sr-Latn-CS"/>
        </w:rPr>
        <w:t>, Administrator.</w:t>
      </w:r>
    </w:p>
    <w:p w14:paraId="5F4A47F9" w14:textId="77777777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</w:t>
      </w:r>
      <w:r w:rsidR="000366F2" w:rsidRPr="00C551E9">
        <w:rPr>
          <w:b/>
          <w:bCs/>
          <w:lang w:val="sr-Latn-CS"/>
        </w:rPr>
        <w:t>:</w:t>
      </w:r>
    </w:p>
    <w:p w14:paraId="3FB80555" w14:textId="77777777" w:rsidR="000366F2" w:rsidRPr="00C551E9" w:rsidRDefault="00946092" w:rsidP="00EB10DF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11B15A9C" w14:textId="77777777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</w:t>
      </w:r>
      <w:r w:rsidR="000366F2" w:rsidRPr="00C551E9">
        <w:rPr>
          <w:b/>
          <w:bCs/>
          <w:lang w:val="sr-Latn-CS"/>
        </w:rPr>
        <w:t>:</w:t>
      </w:r>
    </w:p>
    <w:p w14:paraId="5BEDC625" w14:textId="77777777" w:rsidR="000366F2" w:rsidRPr="00C551E9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 w:rsidRPr="00C551E9">
        <w:rPr>
          <w:lang w:val="sr-Latn-CS"/>
        </w:rPr>
        <w:t>Korisnik bira opciju za promenu jezika za prikaz informacija sa bilo koje stranice portala.</w:t>
      </w:r>
    </w:p>
    <w:p w14:paraId="4BD7717A" w14:textId="77777777" w:rsidR="00946092" w:rsidRPr="00C551E9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 w:rsidRPr="00C551E9">
        <w:rPr>
          <w:lang w:val="sr-Latn-CS"/>
        </w:rPr>
        <w:t>Tekuća stranica se osvežava i prikazuje na izabranom jeziku.</w:t>
      </w:r>
    </w:p>
    <w:p w14:paraId="23292EB6" w14:textId="6A728AD8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</w:t>
      </w:r>
      <w:r w:rsidR="000366F2" w:rsidRPr="00C551E9">
        <w:rPr>
          <w:b/>
          <w:bCs/>
          <w:lang w:val="sr-Latn-CS"/>
        </w:rPr>
        <w:t>:</w:t>
      </w:r>
    </w:p>
    <w:p w14:paraId="7DF1CA57" w14:textId="77777777" w:rsidR="000366F2" w:rsidRPr="00C551E9" w:rsidRDefault="00946092" w:rsidP="00EB10DF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3FEC5DB9" w14:textId="77777777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</w:t>
      </w:r>
      <w:r w:rsidR="000366F2" w:rsidRPr="00C551E9">
        <w:rPr>
          <w:b/>
          <w:bCs/>
          <w:lang w:val="sr-Latn-CS"/>
        </w:rPr>
        <w:t>:</w:t>
      </w:r>
    </w:p>
    <w:p w14:paraId="69D44E42" w14:textId="40049A7F" w:rsidR="000366F2" w:rsidRPr="00C551E9" w:rsidRDefault="00946092" w:rsidP="00EB10DF">
      <w:pPr>
        <w:pStyle w:val="BodyText"/>
        <w:rPr>
          <w:lang w:val="sr-Latn-CS"/>
        </w:rPr>
      </w:pPr>
      <w:r w:rsidRPr="00C551E9">
        <w:rPr>
          <w:lang w:val="sr-Latn-CS"/>
        </w:rPr>
        <w:t>Jezik je promenjen.</w:t>
      </w:r>
    </w:p>
    <w:p w14:paraId="0BA7BF86" w14:textId="77777777" w:rsidR="00C24B4B" w:rsidRPr="00C551E9" w:rsidRDefault="00C24B4B" w:rsidP="00EB10DF">
      <w:pPr>
        <w:pStyle w:val="BodyText"/>
        <w:rPr>
          <w:lang w:val="sr-Latn-CS"/>
        </w:rPr>
      </w:pPr>
    </w:p>
    <w:p w14:paraId="2145E87D" w14:textId="4B31D361" w:rsidR="001F6D03" w:rsidRPr="00C551E9" w:rsidRDefault="001F6D03" w:rsidP="001F6D03">
      <w:pPr>
        <w:pStyle w:val="Heading2"/>
        <w:rPr>
          <w:rFonts w:cs="Times New Roman"/>
          <w:lang w:val="sr-Latn-CS"/>
        </w:rPr>
      </w:pPr>
      <w:bookmarkStart w:id="12" w:name="_Toc100934150"/>
      <w:r w:rsidRPr="00C551E9">
        <w:rPr>
          <w:rFonts w:cs="Times New Roman"/>
          <w:lang w:val="sr-Latn-CS"/>
        </w:rPr>
        <w:t>Prijavljivanje</w:t>
      </w:r>
      <w:bookmarkEnd w:id="12"/>
    </w:p>
    <w:p w14:paraId="748A40C9" w14:textId="7AAEDC49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76E4509C" w14:textId="77777777" w:rsidR="001F6D03" w:rsidRPr="00C551E9" w:rsidRDefault="001F6D03" w:rsidP="001F6D03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Logovanje na portal koristeći mejl ili lozinku.</w:t>
      </w:r>
    </w:p>
    <w:p w14:paraId="2FF55899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7254BD05" w14:textId="6B116B19" w:rsidR="001F6D03" w:rsidRPr="00C551E9" w:rsidRDefault="001F6D03" w:rsidP="001F6D03">
      <w:pPr>
        <w:pStyle w:val="BodyText"/>
        <w:keepNext/>
        <w:rPr>
          <w:bCs/>
          <w:lang w:val="sr-Latn-CS"/>
        </w:rPr>
      </w:pPr>
      <w:r w:rsidRPr="00C551E9">
        <w:rPr>
          <w:lang w:val="sr-Latn-CS"/>
        </w:rPr>
        <w:t>Korisnik, Trener, Uprava, Administrator</w:t>
      </w:r>
      <w:r w:rsidRPr="00C551E9">
        <w:rPr>
          <w:bCs/>
          <w:lang w:val="sr-Latn-CS"/>
        </w:rPr>
        <w:t>.</w:t>
      </w:r>
    </w:p>
    <w:p w14:paraId="37E4680C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50785852" w14:textId="77777777" w:rsidR="001F6D03" w:rsidRPr="00C551E9" w:rsidRDefault="001F6D03" w:rsidP="001F6D03">
      <w:pPr>
        <w:pStyle w:val="BodyText"/>
        <w:rPr>
          <w:lang w:val="sr-Latn-CS"/>
        </w:rPr>
      </w:pPr>
      <w:r w:rsidRPr="00C551E9">
        <w:rPr>
          <w:lang w:val="sr-Latn-CS"/>
        </w:rPr>
        <w:t>Korisnik nije trenutno prijavljen.</w:t>
      </w:r>
    </w:p>
    <w:p w14:paraId="33E111F7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5C7AF1D7" w14:textId="77777777" w:rsidR="001F6D03" w:rsidRPr="00C551E9" w:rsidRDefault="001F6D03" w:rsidP="001F6D03">
      <w:pPr>
        <w:pStyle w:val="BodyText"/>
        <w:numPr>
          <w:ilvl w:val="0"/>
          <w:numId w:val="22"/>
        </w:numPr>
        <w:rPr>
          <w:lang w:val="sr-Latn-CS"/>
        </w:rPr>
      </w:pPr>
      <w:r w:rsidRPr="00C551E9">
        <w:rPr>
          <w:lang w:val="sr-Latn-CS"/>
        </w:rPr>
        <w:t>Korisnik otvaranjem web aplikacije vidi početnu stranu portala i ima mogućnost prijave putem mejla i lozinke.</w:t>
      </w:r>
    </w:p>
    <w:p w14:paraId="739CBF63" w14:textId="77777777" w:rsidR="001F6D03" w:rsidRPr="00C551E9" w:rsidRDefault="001F6D03" w:rsidP="001F6D03">
      <w:pPr>
        <w:pStyle w:val="BodyText"/>
        <w:numPr>
          <w:ilvl w:val="0"/>
          <w:numId w:val="22"/>
        </w:numPr>
        <w:rPr>
          <w:lang w:val="sr-Latn-CS"/>
        </w:rPr>
      </w:pPr>
      <w:r w:rsidRPr="00C551E9">
        <w:rPr>
          <w:lang w:val="sr-Latn-CS"/>
        </w:rPr>
        <w:t xml:space="preserve">Korisnik unosi mejl i lozinku, nakon čega šalje svoje podatke serveru klikon na dugme </w:t>
      </w:r>
      <w:r w:rsidRPr="00C551E9">
        <w:rPr>
          <w:i/>
          <w:lang w:val="sr-Latn-CS"/>
        </w:rPr>
        <w:t>Prijavi se.</w:t>
      </w:r>
    </w:p>
    <w:p w14:paraId="5F672396" w14:textId="77777777" w:rsidR="001F6D03" w:rsidRPr="00C551E9" w:rsidRDefault="001F6D03" w:rsidP="001F6D03">
      <w:pPr>
        <w:pStyle w:val="BodyText"/>
        <w:numPr>
          <w:ilvl w:val="0"/>
          <w:numId w:val="22"/>
        </w:numPr>
        <w:tabs>
          <w:tab w:val="clear" w:pos="1440"/>
        </w:tabs>
        <w:rPr>
          <w:lang w:val="sr-Latn-RS"/>
        </w:rPr>
      </w:pPr>
      <w:r w:rsidRPr="00C551E9">
        <w:rPr>
          <w:lang w:val="sr-Latn-RS"/>
        </w:rPr>
        <w:t xml:space="preserve">Uneti podaci se prosleđuju do baze podataka gde se vrši njihova autentifikacija. </w:t>
      </w:r>
      <w:r w:rsidRPr="00C551E9">
        <w:rPr>
          <w:lang w:val="sr-Latn-CS"/>
        </w:rPr>
        <w:t xml:space="preserve">[izuzetak: </w:t>
      </w:r>
      <w:r w:rsidRPr="00C551E9">
        <w:rPr>
          <w:iCs/>
          <w:lang w:val="sr-Latn-RS"/>
        </w:rPr>
        <w:t>Pogrešan mejl i/ili lozinka</w:t>
      </w:r>
      <w:r w:rsidRPr="00C551E9">
        <w:rPr>
          <w:lang w:val="sr-Latn-CS"/>
        </w:rPr>
        <w:t>].</w:t>
      </w:r>
    </w:p>
    <w:p w14:paraId="12CD1D9E" w14:textId="77777777" w:rsidR="001F6D03" w:rsidRPr="00C551E9" w:rsidRDefault="001F6D03" w:rsidP="001F6D03">
      <w:pPr>
        <w:pStyle w:val="BodyText"/>
        <w:numPr>
          <w:ilvl w:val="0"/>
          <w:numId w:val="22"/>
        </w:numPr>
        <w:tabs>
          <w:tab w:val="clear" w:pos="1440"/>
        </w:tabs>
        <w:rPr>
          <w:lang w:val="sr-Latn-RS"/>
        </w:rPr>
      </w:pPr>
      <w:r w:rsidRPr="00C551E9">
        <w:rPr>
          <w:lang w:val="sr-Latn-RS"/>
        </w:rPr>
        <w:t xml:space="preserve">Ukoliko je autentifikacija uspešna generišu se podaci koji će omogućiti autorizaciju samog naloga. </w:t>
      </w:r>
    </w:p>
    <w:p w14:paraId="61F5EDFE" w14:textId="77777777" w:rsidR="001F6D03" w:rsidRPr="00C551E9" w:rsidRDefault="001F6D03" w:rsidP="001F6D03">
      <w:pPr>
        <w:pStyle w:val="BodyText"/>
        <w:numPr>
          <w:ilvl w:val="0"/>
          <w:numId w:val="22"/>
        </w:numPr>
        <w:rPr>
          <w:lang w:val="sr-Latn-CS"/>
        </w:rPr>
      </w:pPr>
      <w:r w:rsidRPr="00C551E9">
        <w:rPr>
          <w:lang w:val="sr-Latn-CS"/>
        </w:rPr>
        <w:t>Nakon toga se prikazuje početna strana sa prikazom multimedijalnog sadržaja.</w:t>
      </w:r>
    </w:p>
    <w:p w14:paraId="32B820EF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CD44DBC" w14:textId="77777777" w:rsidR="001F6D03" w:rsidRPr="00C551E9" w:rsidRDefault="001F6D03" w:rsidP="001F6D03">
      <w:pPr>
        <w:pStyle w:val="BodyText"/>
        <w:rPr>
          <w:lang w:val="sr-Latn-RS"/>
        </w:rPr>
      </w:pPr>
      <w:r w:rsidRPr="00C551E9">
        <w:t>[</w:t>
      </w:r>
      <w:r w:rsidRPr="00C551E9">
        <w:rPr>
          <w:i/>
          <w:iCs/>
          <w:lang w:val="sr-Latn-RS"/>
        </w:rPr>
        <w:t>Pogrešan mejl i/ili lozinka</w:t>
      </w:r>
      <w:r w:rsidRPr="00C551E9">
        <w:t>]</w:t>
      </w:r>
      <w:r w:rsidRPr="00C551E9">
        <w:rPr>
          <w:lang w:val="sr-Latn-RS"/>
        </w:rPr>
        <w:t xml:space="preserve"> Vraća korisnika na formu za logovanje uz prikladnu poruku.</w:t>
      </w:r>
    </w:p>
    <w:p w14:paraId="57B70820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365AD205" w14:textId="17ADFB88" w:rsidR="001F6D03" w:rsidRPr="00C551E9" w:rsidRDefault="001F6D03" w:rsidP="00757F3A">
      <w:pPr>
        <w:pStyle w:val="BodyText"/>
        <w:rPr>
          <w:lang w:val="sr-Latn-CS"/>
        </w:rPr>
      </w:pPr>
      <w:r w:rsidRPr="00C551E9">
        <w:rPr>
          <w:lang w:val="sr-Latn-RS"/>
        </w:rPr>
        <w:t>Korisnik je ulogovan i od sad na dalje ima pristup dostupnim servisima.</w:t>
      </w:r>
    </w:p>
    <w:p w14:paraId="10CB21D5" w14:textId="670A5B8C" w:rsidR="00786068" w:rsidRPr="00C551E9" w:rsidRDefault="00786068" w:rsidP="00786068">
      <w:pPr>
        <w:pStyle w:val="Heading2"/>
        <w:rPr>
          <w:rFonts w:cs="Times New Roman"/>
          <w:lang w:val="sr-Latn-CS"/>
        </w:rPr>
      </w:pPr>
      <w:bookmarkStart w:id="13" w:name="_Toc100934151"/>
      <w:r w:rsidRPr="00C551E9">
        <w:rPr>
          <w:rFonts w:cs="Times New Roman"/>
          <w:lang w:val="sr-Latn-CS"/>
        </w:rPr>
        <w:t xml:space="preserve">Pregled osnovnih podataka o </w:t>
      </w:r>
      <w:r w:rsidR="004179D4" w:rsidRPr="00C551E9">
        <w:rPr>
          <w:rFonts w:cs="Times New Roman"/>
          <w:lang w:val="sr-Latn-CS"/>
        </w:rPr>
        <w:t>fitnes centru</w:t>
      </w:r>
      <w:bookmarkEnd w:id="13"/>
    </w:p>
    <w:p w14:paraId="5BDD926A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5E46C286" w14:textId="7859E06B" w:rsidR="007E0B43" w:rsidRPr="00C551E9" w:rsidRDefault="00932297" w:rsidP="007E0B43">
      <w:pPr>
        <w:pStyle w:val="BodyText"/>
        <w:rPr>
          <w:lang w:val="sr-Latn-CS"/>
        </w:rPr>
      </w:pPr>
      <w:r w:rsidRPr="00C551E9">
        <w:rPr>
          <w:lang w:val="sr-Latn-CS"/>
        </w:rPr>
        <w:t>Prikaz stranice portala sa osnovnim podacima o</w:t>
      </w:r>
      <w:r w:rsidR="004179D4" w:rsidRPr="00C551E9">
        <w:rPr>
          <w:lang w:val="sr-Latn-CS"/>
        </w:rPr>
        <w:t xml:space="preserve"> fitnes centru</w:t>
      </w:r>
      <w:r w:rsidRPr="00C551E9">
        <w:rPr>
          <w:lang w:val="sr-Latn-CS"/>
        </w:rPr>
        <w:t>.</w:t>
      </w:r>
    </w:p>
    <w:p w14:paraId="5BA17C99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5D35E554" w14:textId="0D4D64A2" w:rsidR="007E0B43" w:rsidRPr="00C551E9" w:rsidRDefault="007E0B43" w:rsidP="007E0B43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Posetilac portala, </w:t>
      </w:r>
      <w:r w:rsidR="004179D4" w:rsidRPr="00C551E9">
        <w:rPr>
          <w:lang w:val="sr-Latn-CS"/>
        </w:rPr>
        <w:t>Korisnik</w:t>
      </w:r>
      <w:r w:rsidRPr="00C551E9">
        <w:rPr>
          <w:lang w:val="sr-Latn-CS"/>
        </w:rPr>
        <w:t xml:space="preserve">, , </w:t>
      </w:r>
      <w:r w:rsidR="004179D4" w:rsidRPr="00C551E9">
        <w:rPr>
          <w:lang w:val="sr-Latn-CS"/>
        </w:rPr>
        <w:t>Trener</w:t>
      </w:r>
      <w:r w:rsidRPr="00C551E9">
        <w:rPr>
          <w:lang w:val="sr-Latn-CS"/>
        </w:rPr>
        <w:t xml:space="preserve">, </w:t>
      </w:r>
      <w:r w:rsidR="004179D4" w:rsidRPr="00C551E9">
        <w:rPr>
          <w:lang w:val="sr-Latn-CS"/>
        </w:rPr>
        <w:t xml:space="preserve">Uprava, </w:t>
      </w:r>
      <w:r w:rsidRPr="00C551E9">
        <w:rPr>
          <w:lang w:val="sr-Latn-CS"/>
        </w:rPr>
        <w:t>Administrator.</w:t>
      </w:r>
    </w:p>
    <w:p w14:paraId="77ABA8FF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0F7F248B" w14:textId="77777777" w:rsidR="007E0B43" w:rsidRPr="00C551E9" w:rsidRDefault="00932297" w:rsidP="007E0B43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1BA99D2C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54FF6F0F" w14:textId="77777777" w:rsidR="007E0B43" w:rsidRPr="00C551E9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 w:rsidRPr="00C551E9">
        <w:rPr>
          <w:lang w:val="sr-Latn-CS"/>
        </w:rPr>
        <w:t>Korisnik bira opciju za prikaz osnovne stranice portala.</w:t>
      </w:r>
    </w:p>
    <w:p w14:paraId="665476A0" w14:textId="77777777" w:rsidR="00D270AF" w:rsidRPr="00C551E9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 w:rsidRPr="00C551E9">
        <w:rPr>
          <w:lang w:val="sr-Latn-CS"/>
        </w:rPr>
        <w:t>Prikazuje se osnovna stranica portala.</w:t>
      </w:r>
    </w:p>
    <w:p w14:paraId="5157D2B5" w14:textId="73DC6DF0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313B49E3" w14:textId="77777777" w:rsidR="007E0B43" w:rsidRPr="00C551E9" w:rsidRDefault="00932297" w:rsidP="007E0B43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4A8E6507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53C69608" w14:textId="167D6505" w:rsidR="007E0B43" w:rsidRPr="00C551E9" w:rsidRDefault="00D270AF" w:rsidP="00D270AF">
      <w:pPr>
        <w:pStyle w:val="BodyText"/>
        <w:rPr>
          <w:lang w:val="sr-Latn-CS"/>
        </w:rPr>
      </w:pPr>
      <w:r w:rsidRPr="00C551E9">
        <w:rPr>
          <w:lang w:val="sr-Latn-CS"/>
        </w:rPr>
        <w:t>Tekuća stranica je osnovna stranica portala</w:t>
      </w:r>
      <w:r w:rsidR="00932297" w:rsidRPr="00C551E9">
        <w:rPr>
          <w:lang w:val="sr-Latn-CS"/>
        </w:rPr>
        <w:t>.</w:t>
      </w:r>
    </w:p>
    <w:p w14:paraId="63991C20" w14:textId="03D8D105" w:rsidR="004179D4" w:rsidRPr="00C551E9" w:rsidRDefault="004179D4" w:rsidP="00D270AF">
      <w:pPr>
        <w:pStyle w:val="BodyText"/>
        <w:rPr>
          <w:lang w:val="sr-Latn-CS"/>
        </w:rPr>
      </w:pPr>
    </w:p>
    <w:p w14:paraId="6B3925C9" w14:textId="77777777" w:rsidR="004179D4" w:rsidRPr="00C551E9" w:rsidRDefault="004179D4" w:rsidP="004179D4">
      <w:pPr>
        <w:pStyle w:val="Heading2"/>
        <w:rPr>
          <w:rFonts w:cs="Times New Roman"/>
          <w:lang w:val="sr-Latn-CS"/>
        </w:rPr>
      </w:pPr>
      <w:bookmarkStart w:id="14" w:name="_Toc11440471"/>
      <w:bookmarkStart w:id="15" w:name="_Toc100934152"/>
      <w:r w:rsidRPr="00C551E9">
        <w:rPr>
          <w:rFonts w:cs="Times New Roman"/>
          <w:lang w:val="sr-Latn-CS"/>
        </w:rPr>
        <w:lastRenderedPageBreak/>
        <w:t>Registrovanje</w:t>
      </w:r>
      <w:bookmarkEnd w:id="14"/>
      <w:bookmarkEnd w:id="15"/>
    </w:p>
    <w:p w14:paraId="0A6B728E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57165FAA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Prikaz stranice portala sa formom za unos osnovnih ličnih podataka i mogućnost kreiranja koriničkog naloga koji nudi dodatne servise.</w:t>
      </w:r>
    </w:p>
    <w:p w14:paraId="1060F1CD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7228EE4E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Posetilac portala.</w:t>
      </w:r>
    </w:p>
    <w:p w14:paraId="274B2651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0909AE32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536C738D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0299DBB1" w14:textId="77777777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Posetilac bira opciju za registrovanje novog korisničkog naloga.</w:t>
      </w:r>
    </w:p>
    <w:p w14:paraId="638DC541" w14:textId="77777777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Prikazuje se forma za unos osnovnih ličnih podataka.</w:t>
      </w:r>
    </w:p>
    <w:p w14:paraId="50D5320B" w14:textId="7A804D25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Posetilac unosi e-mail adresu, lozinku, ime, prezime</w:t>
      </w:r>
      <w:r w:rsidR="00704675" w:rsidRPr="00C551E9">
        <w:rPr>
          <w:lang w:val="sr-Latn-CS"/>
        </w:rPr>
        <w:t xml:space="preserve">, godina rođenja </w:t>
      </w:r>
      <w:r w:rsidRPr="00C551E9">
        <w:rPr>
          <w:lang w:val="sr-Latn-CS"/>
        </w:rPr>
        <w:t xml:space="preserve">i kontakt telefon. </w:t>
      </w:r>
    </w:p>
    <w:p w14:paraId="1DEDC244" w14:textId="592D0D54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 xml:space="preserve">Nakon unosa svih parametara klikom na dugme </w:t>
      </w:r>
      <w:r w:rsidRPr="00C551E9">
        <w:rPr>
          <w:i/>
          <w:lang w:val="sr-Latn-CS"/>
        </w:rPr>
        <w:t>kreiraj nalog</w:t>
      </w:r>
      <w:r w:rsidRPr="00C551E9">
        <w:rPr>
          <w:lang w:val="sr-Latn-CS"/>
        </w:rPr>
        <w:t xml:space="preserve"> vrši se validacija podataka </w:t>
      </w:r>
      <w:r w:rsidRPr="00C551E9">
        <w:t xml:space="preserve">[izuzetak: </w:t>
      </w:r>
      <w:r w:rsidRPr="00C551E9">
        <w:rPr>
          <w:iCs/>
          <w:lang w:val="sr-Latn-RS"/>
        </w:rPr>
        <w:t>Uneta e-mail adresa nije validna</w:t>
      </w:r>
      <w:r w:rsidRPr="00C551E9">
        <w:t xml:space="preserve">][izuzetak: </w:t>
      </w:r>
      <w:r w:rsidRPr="00C551E9">
        <w:rPr>
          <w:iCs/>
          <w:lang w:val="sr-Latn-RS"/>
        </w:rPr>
        <w:t>Nisu popunjena sva tražena polja</w:t>
      </w:r>
      <w:r w:rsidRPr="00C551E9">
        <w:t>]</w:t>
      </w:r>
      <w:r w:rsidRPr="00C551E9">
        <w:rPr>
          <w:lang w:val="sr-Latn-CS"/>
        </w:rPr>
        <w:t xml:space="preserve">  </w:t>
      </w:r>
      <w:r w:rsidRPr="00C551E9">
        <w:t xml:space="preserve">[izuzetak: </w:t>
      </w:r>
      <w:r w:rsidRPr="00C551E9">
        <w:rPr>
          <w:iCs/>
          <w:lang w:val="sr-Latn-RS"/>
        </w:rPr>
        <w:t>Broj telefona nije validan</w:t>
      </w:r>
      <w:r w:rsidRPr="00C551E9">
        <w:rPr>
          <w:iCs/>
        </w:rPr>
        <w:t>]</w:t>
      </w:r>
      <w:r w:rsidRPr="00C551E9">
        <w:t xml:space="preserve"> [izuzetak:</w:t>
      </w:r>
      <w:r w:rsidRPr="00C551E9">
        <w:rPr>
          <w:iCs/>
          <w:lang w:val="sr-Latn-RS"/>
        </w:rPr>
        <w:t>Uneta šifra je prekratka, mora sadržati najmanje 6 karaktera</w:t>
      </w:r>
      <w:r w:rsidRPr="00C551E9">
        <w:rPr>
          <w:iCs/>
        </w:rPr>
        <w:t>]</w:t>
      </w:r>
      <w:r w:rsidR="00704675" w:rsidRPr="00C551E9">
        <w:rPr>
          <w:iCs/>
        </w:rPr>
        <w:t xml:space="preserve"> </w:t>
      </w:r>
      <w:r w:rsidR="00834E53" w:rsidRPr="00C551E9">
        <w:rPr>
          <w:iCs/>
        </w:rPr>
        <w:t>[izuzetak: Broj godina mora biti više od 15]</w:t>
      </w:r>
      <w:r w:rsidRPr="00C551E9">
        <w:rPr>
          <w:iCs/>
        </w:rPr>
        <w:t>.</w:t>
      </w:r>
    </w:p>
    <w:p w14:paraId="45425E41" w14:textId="77777777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Prosleđuju se uneti podaci serveru koji kreira korisnički nalog i smešta ga u bazu podataka.</w:t>
      </w:r>
    </w:p>
    <w:p w14:paraId="3762D207" w14:textId="46ED23D2" w:rsidR="00834E53" w:rsidRPr="00C551E9" w:rsidRDefault="004179D4" w:rsidP="00834E53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 xml:space="preserve">Aktiviranje naloga preko aktivacionog linka poslatog na e-mail. </w:t>
      </w:r>
    </w:p>
    <w:p w14:paraId="4F10DEE2" w14:textId="7D4657A1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 xml:space="preserve">Prikazuje se stranica sa profilom korisnika. </w:t>
      </w:r>
    </w:p>
    <w:p w14:paraId="0E9CA79D" w14:textId="6E606568" w:rsidR="00834E53" w:rsidRPr="00C551E9" w:rsidRDefault="00834E53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Verifikacija naloga od strane uprave posle uplate prve članarine</w:t>
      </w:r>
    </w:p>
    <w:p w14:paraId="554352B3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12C88BA0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Uneta e-mail adresa nije validna</w:t>
      </w:r>
      <w:r w:rsidRPr="00C551E9">
        <w:t>]</w:t>
      </w:r>
      <w:r w:rsidRPr="00C551E9">
        <w:rPr>
          <w:lang w:val="sr-Latn-RS"/>
        </w:rPr>
        <w:t xml:space="preserve"> Vraća korisnika na formu za registraciju uz odgovarajuću poruku o grešci</w:t>
      </w:r>
      <w:r w:rsidRPr="00C551E9">
        <w:rPr>
          <w:lang w:val="sr-Latn-CS"/>
        </w:rPr>
        <w:t>.</w:t>
      </w:r>
    </w:p>
    <w:p w14:paraId="32A13080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Nisu popunjena sva tražena polja</w:t>
      </w:r>
      <w:r w:rsidRPr="00C551E9">
        <w:t>]</w:t>
      </w:r>
      <w:r w:rsidRPr="00C551E9">
        <w:rPr>
          <w:lang w:val="sr-Latn-RS"/>
        </w:rPr>
        <w:t xml:space="preserve"> Vraća korisnika na formu za registraciju uz odgovarajuću poruku o grešci</w:t>
      </w:r>
      <w:r w:rsidRPr="00C551E9">
        <w:rPr>
          <w:lang w:val="sr-Latn-CS"/>
        </w:rPr>
        <w:t>.</w:t>
      </w:r>
    </w:p>
    <w:p w14:paraId="6CCE5AE4" w14:textId="77777777" w:rsidR="004179D4" w:rsidRPr="00C551E9" w:rsidRDefault="004179D4" w:rsidP="004179D4">
      <w:pPr>
        <w:pStyle w:val="BodyText"/>
        <w:rPr>
          <w:iCs/>
        </w:rPr>
      </w:pPr>
      <w:r w:rsidRPr="00C551E9">
        <w:t>[</w:t>
      </w:r>
      <w:r w:rsidRPr="00C551E9">
        <w:rPr>
          <w:i/>
          <w:iCs/>
          <w:lang w:val="sr-Latn-RS"/>
        </w:rPr>
        <w:t>Broj telefona nije validan</w:t>
      </w:r>
      <w:r w:rsidRPr="00C551E9">
        <w:rPr>
          <w:iCs/>
        </w:rPr>
        <w:t xml:space="preserve">] </w:t>
      </w:r>
      <w:r w:rsidRPr="00C551E9">
        <w:rPr>
          <w:lang w:val="sr-Latn-RS"/>
        </w:rPr>
        <w:t>Vraća korisnika na formu za registraciju uz odgovarajuću poruku o grešci</w:t>
      </w:r>
      <w:r w:rsidRPr="00C551E9">
        <w:rPr>
          <w:lang w:val="sr-Latn-CS"/>
        </w:rPr>
        <w:t>.</w:t>
      </w:r>
    </w:p>
    <w:p w14:paraId="4381C61A" w14:textId="031F34DB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Uneta šifra je prekratka, mora sadržati najmanje 6 karaktera</w:t>
      </w:r>
      <w:r w:rsidRPr="00C551E9">
        <w:rPr>
          <w:iCs/>
        </w:rPr>
        <w:t xml:space="preserve">] </w:t>
      </w:r>
      <w:r w:rsidRPr="00C551E9">
        <w:rPr>
          <w:lang w:val="sr-Latn-RS"/>
        </w:rPr>
        <w:t>Vraća korisnika na formu za registraciju uz odgovarajuću poruku o grešci</w:t>
      </w:r>
      <w:r w:rsidRPr="00C551E9">
        <w:rPr>
          <w:lang w:val="sr-Latn-CS"/>
        </w:rPr>
        <w:t>.</w:t>
      </w:r>
    </w:p>
    <w:p w14:paraId="5F3B6297" w14:textId="375E69A0" w:rsidR="00834E53" w:rsidRPr="00C551E9" w:rsidRDefault="00834E53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Broj godina nije validan, mora biti više od 15</w:t>
      </w:r>
      <w:r w:rsidRPr="00C551E9">
        <w:rPr>
          <w:iCs/>
        </w:rPr>
        <w:t xml:space="preserve">] </w:t>
      </w:r>
      <w:r w:rsidRPr="00C551E9">
        <w:rPr>
          <w:lang w:val="sr-Latn-RS"/>
        </w:rPr>
        <w:t>Vraća korisnika na formu za registraciju uz odgovarajuću poruku o grešci</w:t>
      </w:r>
    </w:p>
    <w:p w14:paraId="6499B53A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77CA4D7B" w14:textId="1B00AA79" w:rsidR="00757F3A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Korisnički nalog je kreiran i može se pristupiti dodatnim servisima koji se nude registrovanom korisniku.</w:t>
      </w:r>
    </w:p>
    <w:p w14:paraId="1D0D1C3A" w14:textId="7A7A32AE" w:rsidR="004179D4" w:rsidRPr="00C551E9" w:rsidRDefault="00757F3A" w:rsidP="00757F3A">
      <w:pPr>
        <w:widowControl/>
        <w:spacing w:line="240" w:lineRule="auto"/>
        <w:rPr>
          <w:lang w:val="sr-Latn-CS"/>
        </w:rPr>
      </w:pPr>
      <w:r w:rsidRPr="00C551E9">
        <w:rPr>
          <w:lang w:val="sr-Latn-CS"/>
        </w:rPr>
        <w:br w:type="page"/>
      </w:r>
    </w:p>
    <w:p w14:paraId="270B589A" w14:textId="77777777" w:rsidR="004179D4" w:rsidRPr="00C551E9" w:rsidRDefault="004179D4" w:rsidP="004179D4">
      <w:pPr>
        <w:pStyle w:val="Heading2"/>
        <w:rPr>
          <w:rFonts w:cs="Times New Roman"/>
          <w:lang w:val="sr-Latn-CS"/>
        </w:rPr>
      </w:pPr>
      <w:bookmarkStart w:id="16" w:name="_Toc11440472"/>
      <w:bookmarkStart w:id="17" w:name="_Toc100934153"/>
      <w:r w:rsidRPr="00C551E9">
        <w:rPr>
          <w:rFonts w:cs="Times New Roman"/>
          <w:lang w:val="sr-Latn-CS"/>
        </w:rPr>
        <w:lastRenderedPageBreak/>
        <w:t>Ažuriranje lozinke</w:t>
      </w:r>
      <w:bookmarkEnd w:id="16"/>
      <w:bookmarkEnd w:id="17"/>
    </w:p>
    <w:p w14:paraId="7952DB97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7ABF3347" w14:textId="77777777" w:rsidR="004179D4" w:rsidRPr="00C551E9" w:rsidRDefault="004179D4" w:rsidP="004179D4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Ažuriranje korisničkog naloga.</w:t>
      </w:r>
    </w:p>
    <w:p w14:paraId="141F1BB7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0876E4C5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Korisnik</w:t>
      </w:r>
    </w:p>
    <w:p w14:paraId="54331043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4603CB1B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Korisnik je trenutno prijavljen.</w:t>
      </w:r>
    </w:p>
    <w:p w14:paraId="1A93B2D0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2F3F8D89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Korisnik bira opciju iz menija za prikaz profila.</w:t>
      </w:r>
    </w:p>
    <w:p w14:paraId="34258E8C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Prikazuje se lični profil korisnika.</w:t>
      </w:r>
    </w:p>
    <w:p w14:paraId="1FDA592B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Korisnik</w:t>
      </w:r>
      <w:r w:rsidRPr="00C551E9">
        <w:t xml:space="preserve"> bira opciju za izmenu lozinke</w:t>
      </w:r>
      <w:r w:rsidRPr="00C551E9">
        <w:rPr>
          <w:lang w:val="sr-Latn-CS"/>
        </w:rPr>
        <w:t>.</w:t>
      </w:r>
    </w:p>
    <w:p w14:paraId="169B84F7" w14:textId="3C06EF13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Prikazuje se forma za unos stare</w:t>
      </w:r>
      <w:r w:rsidR="00834E53" w:rsidRPr="00C551E9">
        <w:rPr>
          <w:lang w:val="sr-Latn-CS"/>
        </w:rPr>
        <w:t xml:space="preserve"> </w:t>
      </w:r>
      <w:r w:rsidRPr="00C551E9">
        <w:rPr>
          <w:lang w:val="sr-Latn-CS"/>
        </w:rPr>
        <w:t>(zbog potvrde) i nove lozinke.</w:t>
      </w:r>
    </w:p>
    <w:p w14:paraId="6748B000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Korisnik</w:t>
      </w:r>
      <w:r w:rsidRPr="00C551E9">
        <w:t xml:space="preserve"> unosi tražene podatke i aktivira komandu </w:t>
      </w:r>
      <w:r w:rsidRPr="00C551E9">
        <w:rPr>
          <w:i/>
        </w:rPr>
        <w:t>Potvrdi</w:t>
      </w:r>
      <w:r w:rsidRPr="00C551E9">
        <w:rPr>
          <w:lang w:val="sr-Latn-CS"/>
        </w:rPr>
        <w:t>.</w:t>
      </w:r>
    </w:p>
    <w:p w14:paraId="6A94D9A6" w14:textId="710E7E78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Vrši se validacija podataka</w:t>
      </w:r>
      <w:r w:rsidR="00834E53" w:rsidRPr="00C551E9">
        <w:rPr>
          <w:lang w:val="sr-Latn-CS"/>
        </w:rPr>
        <w:t xml:space="preserve"> </w:t>
      </w:r>
      <w:r w:rsidRPr="00C551E9">
        <w:t>[izuzetak: Pogrešna stara lozinka] [izuzetak: Lozinka mora imati bar 6 karaktera] [izuzetak: Lozinke se ne podudaraju]</w:t>
      </w:r>
      <w:r w:rsidRPr="00C551E9">
        <w:rPr>
          <w:lang w:val="sr-Latn-CS"/>
        </w:rPr>
        <w:t>.</w:t>
      </w:r>
    </w:p>
    <w:p w14:paraId="6B6E937D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Vrši se ažuriranje profila u bazi podataka.</w:t>
      </w:r>
    </w:p>
    <w:p w14:paraId="0C1D089E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 xml:space="preserve">Osvežava se stranica sa podacima o korisniku. </w:t>
      </w:r>
    </w:p>
    <w:p w14:paraId="50E03F95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45F41B15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</w:rPr>
        <w:t>Pogrešna stara lozinka</w:t>
      </w:r>
      <w:r w:rsidRPr="00C551E9">
        <w:t>]</w:t>
      </w:r>
      <w:r w:rsidRPr="00C551E9">
        <w:rPr>
          <w:lang w:val="sr-Latn-RS"/>
        </w:rPr>
        <w:t xml:space="preserve"> Vraća korisnika na formu za promenu lozinke uz odgovarajuću poruku o grešci</w:t>
      </w:r>
      <w:r w:rsidRPr="00C551E9">
        <w:rPr>
          <w:lang w:val="sr-Latn-CS"/>
        </w:rPr>
        <w:t>.</w:t>
      </w:r>
    </w:p>
    <w:p w14:paraId="40BFDA4F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</w:rPr>
        <w:t>Lozinke se ne podudaraju</w:t>
      </w:r>
      <w:r w:rsidRPr="00C551E9">
        <w:t>]</w:t>
      </w:r>
      <w:r w:rsidRPr="00C551E9">
        <w:rPr>
          <w:lang w:val="sr-Latn-CS"/>
        </w:rPr>
        <w:t xml:space="preserve"> </w:t>
      </w:r>
      <w:r w:rsidRPr="00C551E9">
        <w:rPr>
          <w:lang w:val="sr-Latn-RS"/>
        </w:rPr>
        <w:t>Vraća korisnika na formu za promenu lozinke uz odgovarajuću poruku o grešci</w:t>
      </w:r>
      <w:r w:rsidRPr="00C551E9">
        <w:rPr>
          <w:lang w:val="sr-Latn-CS"/>
        </w:rPr>
        <w:t>.</w:t>
      </w:r>
    </w:p>
    <w:p w14:paraId="1B26CED6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</w:rPr>
        <w:t>Lozinka mora imati bar 6 karaktera</w:t>
      </w:r>
      <w:r w:rsidRPr="00C551E9">
        <w:t xml:space="preserve">] </w:t>
      </w:r>
      <w:r w:rsidRPr="00C551E9">
        <w:rPr>
          <w:lang w:val="sr-Latn-RS"/>
        </w:rPr>
        <w:t>Vraća korisnika na formu za promenu lozinke uz odgovarajuću poruku o grešci</w:t>
      </w:r>
      <w:r w:rsidRPr="00C551E9">
        <w:rPr>
          <w:lang w:val="sr-Latn-CS"/>
        </w:rPr>
        <w:t>.</w:t>
      </w:r>
    </w:p>
    <w:p w14:paraId="3AD99BD1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6F0026C1" w14:textId="48FB9EA9" w:rsidR="00B54A61" w:rsidRPr="00C551E9" w:rsidRDefault="004179D4" w:rsidP="005653AD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Korisnički nalog je ažuriran. </w:t>
      </w:r>
    </w:p>
    <w:p w14:paraId="59D51136" w14:textId="507D390B" w:rsidR="00B54A61" w:rsidRPr="00C551E9" w:rsidRDefault="00B54A61" w:rsidP="00B54A61">
      <w:pPr>
        <w:pStyle w:val="Heading2"/>
        <w:rPr>
          <w:rFonts w:cs="Times New Roman"/>
          <w:lang w:val="sr-Latn-CS"/>
        </w:rPr>
      </w:pPr>
      <w:bookmarkStart w:id="18" w:name="_Toc100934154"/>
      <w:r w:rsidRPr="00C551E9">
        <w:rPr>
          <w:rFonts w:cs="Times New Roman"/>
          <w:lang w:val="sr-Latn-CS"/>
        </w:rPr>
        <w:t>Validacija korisnika</w:t>
      </w:r>
      <w:bookmarkEnd w:id="18"/>
    </w:p>
    <w:p w14:paraId="3F283AF8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056B1BEE" w14:textId="0FCC1383" w:rsidR="00B54A61" w:rsidRPr="00C551E9" w:rsidRDefault="00B54A61" w:rsidP="00B54A61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Validacija naloga za novog korisnika.</w:t>
      </w:r>
    </w:p>
    <w:p w14:paraId="791B3926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246C4FC8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Uprava.</w:t>
      </w:r>
    </w:p>
    <w:p w14:paraId="6A3D7190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523A8D35" w14:textId="04EC8234" w:rsidR="00757F3A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 je trenutno prijavljena.</w:t>
      </w:r>
    </w:p>
    <w:p w14:paraId="736F03AA" w14:textId="6A5C94B5" w:rsidR="00B54A61" w:rsidRPr="00C551E9" w:rsidRDefault="00757F3A" w:rsidP="00757F3A">
      <w:pPr>
        <w:widowControl/>
        <w:spacing w:line="240" w:lineRule="auto"/>
        <w:rPr>
          <w:lang w:val="sr-Latn-CS"/>
        </w:rPr>
      </w:pPr>
      <w:r w:rsidRPr="00C551E9">
        <w:rPr>
          <w:lang w:val="sr-Latn-CS"/>
        </w:rPr>
        <w:br w:type="page"/>
      </w:r>
    </w:p>
    <w:p w14:paraId="2B4819AD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lastRenderedPageBreak/>
        <w:t>Osnovni tok:</w:t>
      </w:r>
    </w:p>
    <w:p w14:paraId="080DB926" w14:textId="77777777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>Uprava bira opciju iz menija za evidenciju profila.</w:t>
      </w:r>
    </w:p>
    <w:p w14:paraId="11849C3B" w14:textId="4409346E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>Prikazuje se stranica sa listom</w:t>
      </w:r>
      <w:r w:rsidR="00FF0138" w:rsidRPr="00C551E9">
        <w:rPr>
          <w:lang w:val="sr-Latn-CS"/>
        </w:rPr>
        <w:t xml:space="preserve"> neverifikovanih</w:t>
      </w:r>
      <w:r w:rsidRPr="00C551E9">
        <w:rPr>
          <w:lang w:val="sr-Latn-CS"/>
        </w:rPr>
        <w:t xml:space="preserve"> profila</w:t>
      </w:r>
      <w:r w:rsidR="00FF0138" w:rsidRPr="00C551E9">
        <w:rPr>
          <w:lang w:val="sr-Latn-CS"/>
        </w:rPr>
        <w:t xml:space="preserve"> korsnika</w:t>
      </w:r>
      <w:r w:rsidRPr="00C551E9">
        <w:rPr>
          <w:lang w:val="sr-Latn-CS"/>
        </w:rPr>
        <w:t>.</w:t>
      </w:r>
    </w:p>
    <w:p w14:paraId="276A4A78" w14:textId="6D3E9E12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 xml:space="preserve">Klikom na dugme </w:t>
      </w:r>
      <w:r w:rsidR="00FF0138" w:rsidRPr="00C551E9">
        <w:rPr>
          <w:i/>
          <w:lang w:val="sr-Latn-CS"/>
        </w:rPr>
        <w:t xml:space="preserve">Verifikuj </w:t>
      </w:r>
      <w:r w:rsidR="00FF0138" w:rsidRPr="00C551E9">
        <w:rPr>
          <w:iCs/>
          <w:lang w:val="sr-Latn-CS"/>
        </w:rPr>
        <w:t>vrši se verifikacija profila korisnika</w:t>
      </w:r>
      <w:r w:rsidRPr="00C551E9">
        <w:rPr>
          <w:lang w:val="sr-Latn-CS"/>
        </w:rPr>
        <w:t>.</w:t>
      </w:r>
    </w:p>
    <w:p w14:paraId="75BE753A" w14:textId="77777777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 xml:space="preserve">Ažuriraju se podaci o profilima u bazi. </w:t>
      </w:r>
    </w:p>
    <w:p w14:paraId="26A41D4B" w14:textId="370B6E0C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 xml:space="preserve">Prikazuje se stranica sa </w:t>
      </w:r>
      <w:r w:rsidR="00FF0138" w:rsidRPr="00C551E9">
        <w:rPr>
          <w:lang w:val="sr-Latn-CS"/>
        </w:rPr>
        <w:t xml:space="preserve">listom neverifikovanih </w:t>
      </w:r>
      <w:r w:rsidRPr="00C551E9">
        <w:rPr>
          <w:lang w:val="sr-Latn-CS"/>
        </w:rPr>
        <w:t>profil</w:t>
      </w:r>
      <w:r w:rsidR="00FF0138" w:rsidRPr="00C551E9">
        <w:rPr>
          <w:lang w:val="sr-Latn-CS"/>
        </w:rPr>
        <w:t>a</w:t>
      </w:r>
      <w:r w:rsidRPr="00C551E9">
        <w:rPr>
          <w:lang w:val="sr-Latn-CS"/>
        </w:rPr>
        <w:t xml:space="preserve"> korisnika. </w:t>
      </w:r>
    </w:p>
    <w:p w14:paraId="01049D64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3548390" w14:textId="75EF813D" w:rsidR="00FF0138" w:rsidRPr="00C551E9" w:rsidRDefault="00FF0138" w:rsidP="00B54A61">
      <w:pPr>
        <w:pStyle w:val="BodyText"/>
        <w:keepNext/>
        <w:rPr>
          <w:lang w:val="sr-Latn-CS"/>
        </w:rPr>
      </w:pPr>
      <w:r w:rsidRPr="00C551E9">
        <w:rPr>
          <w:lang w:val="sr-Latn-CS"/>
        </w:rPr>
        <w:t>Nema</w:t>
      </w:r>
    </w:p>
    <w:p w14:paraId="7BBC503A" w14:textId="4C8988DE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6F024ADD" w14:textId="3C09C855" w:rsidR="00B54A61" w:rsidRPr="00C551E9" w:rsidRDefault="00B54A61" w:rsidP="005653AD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Uprava je </w:t>
      </w:r>
      <w:r w:rsidR="00FF0138" w:rsidRPr="00C551E9">
        <w:rPr>
          <w:lang w:val="sr-Latn-CS"/>
        </w:rPr>
        <w:t>verifikovala</w:t>
      </w:r>
      <w:r w:rsidRPr="00C551E9">
        <w:rPr>
          <w:lang w:val="sr-Latn-CS"/>
        </w:rPr>
        <w:t xml:space="preserve"> nalog</w:t>
      </w:r>
      <w:r w:rsidR="00FF0138" w:rsidRPr="00C551E9">
        <w:rPr>
          <w:lang w:val="sr-Latn-CS"/>
        </w:rPr>
        <w:t xml:space="preserve"> novog korisnika</w:t>
      </w:r>
      <w:r w:rsidRPr="00C551E9">
        <w:rPr>
          <w:lang w:val="sr-Latn-CS"/>
        </w:rPr>
        <w:t>.</w:t>
      </w:r>
    </w:p>
    <w:p w14:paraId="5E19A2C0" w14:textId="50D12A38" w:rsidR="00B54A61" w:rsidRPr="00C551E9" w:rsidRDefault="00B54A61" w:rsidP="000E2B3B">
      <w:pPr>
        <w:pStyle w:val="Heading2"/>
        <w:rPr>
          <w:rFonts w:cs="Times New Roman"/>
          <w:lang w:val="sr-Latn-CS"/>
        </w:rPr>
      </w:pPr>
      <w:bookmarkStart w:id="19" w:name="_Toc11440485"/>
      <w:bookmarkStart w:id="20" w:name="_Toc100934155"/>
      <w:r w:rsidRPr="00C551E9">
        <w:rPr>
          <w:rFonts w:cs="Times New Roman"/>
          <w:lang w:val="sr-Latn-CS"/>
        </w:rPr>
        <w:t xml:space="preserve">Dodavanje profila </w:t>
      </w:r>
      <w:bookmarkEnd w:id="19"/>
      <w:r w:rsidRPr="00C551E9">
        <w:rPr>
          <w:rFonts w:cs="Times New Roman"/>
          <w:lang w:val="sr-Latn-CS"/>
        </w:rPr>
        <w:t>trenera</w:t>
      </w:r>
      <w:bookmarkEnd w:id="20"/>
    </w:p>
    <w:p w14:paraId="4D0D30A4" w14:textId="45FEE164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0E0FE776" w14:textId="236137B4" w:rsidR="00B54A61" w:rsidRPr="00C551E9" w:rsidRDefault="00B54A61" w:rsidP="00B54A61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Kreiranje korisničkog naloga za novog trenera.</w:t>
      </w:r>
    </w:p>
    <w:p w14:paraId="132F5237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1971D23D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Uprava.</w:t>
      </w:r>
    </w:p>
    <w:p w14:paraId="3E9B21DC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606EDB7F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 je trenutno prijavljena.</w:t>
      </w:r>
    </w:p>
    <w:p w14:paraId="3F5B8496" w14:textId="77777777" w:rsidR="00C537CD" w:rsidRPr="00C551E9" w:rsidRDefault="00B54A61" w:rsidP="00C537CD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28BA2C65" w14:textId="103EF6A1" w:rsidR="00B54A61" w:rsidRPr="00C551E9" w:rsidRDefault="00B54A61" w:rsidP="009229AD">
      <w:pPr>
        <w:pStyle w:val="BodyText"/>
        <w:keepNext/>
        <w:numPr>
          <w:ilvl w:val="0"/>
          <w:numId w:val="35"/>
        </w:numPr>
        <w:rPr>
          <w:b/>
          <w:bCs/>
          <w:lang w:val="sr-Latn-CS"/>
        </w:rPr>
      </w:pPr>
      <w:r w:rsidRPr="00C551E9">
        <w:rPr>
          <w:lang w:val="sr-Latn-CS"/>
        </w:rPr>
        <w:t>Uprava bira opciju iz menija za evidenciju profila.</w:t>
      </w:r>
    </w:p>
    <w:p w14:paraId="0945DFE2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>Prikazuje se stranica sa listom profila.</w:t>
      </w:r>
    </w:p>
    <w:p w14:paraId="58AA95A0" w14:textId="36BC798A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 xml:space="preserve">Klikom na dugme </w:t>
      </w:r>
      <w:r w:rsidRPr="00C551E9">
        <w:rPr>
          <w:i/>
          <w:lang w:val="sr-Latn-CS"/>
        </w:rPr>
        <w:t xml:space="preserve">Dodaj trenera </w:t>
      </w:r>
      <w:r w:rsidRPr="00C551E9">
        <w:rPr>
          <w:lang w:val="sr-Latn-CS"/>
        </w:rPr>
        <w:t>otvara se forma za kreiranje novog korisničkog naloga.</w:t>
      </w:r>
    </w:p>
    <w:p w14:paraId="233B01A1" w14:textId="6B0DAF4F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>Uprava unosi podatke o novom treneru.</w:t>
      </w:r>
    </w:p>
    <w:p w14:paraId="29BA438C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 xml:space="preserve">Nakon unosa svih parametara klikom na dugme </w:t>
      </w:r>
      <w:r w:rsidRPr="00C551E9">
        <w:rPr>
          <w:i/>
          <w:lang w:val="sr-Latn-CS"/>
        </w:rPr>
        <w:t>Potvrdi</w:t>
      </w:r>
      <w:r w:rsidRPr="00C551E9">
        <w:rPr>
          <w:lang w:val="sr-Latn-CS"/>
        </w:rPr>
        <w:t xml:space="preserve"> vrši se validacija podataka </w:t>
      </w:r>
      <w:r w:rsidRPr="00C551E9">
        <w:t xml:space="preserve">[izuzetak: </w:t>
      </w:r>
      <w:r w:rsidRPr="00C551E9">
        <w:rPr>
          <w:iCs/>
          <w:lang w:val="sr-Latn-RS"/>
        </w:rPr>
        <w:t>Uneta e-mail adresa nije validna</w:t>
      </w:r>
      <w:r w:rsidRPr="00C551E9">
        <w:t xml:space="preserve">][izuzetak: </w:t>
      </w:r>
      <w:r w:rsidRPr="00C551E9">
        <w:rPr>
          <w:iCs/>
          <w:lang w:val="sr-Latn-RS"/>
        </w:rPr>
        <w:t>Nisu popunjena sva tražena polja</w:t>
      </w:r>
      <w:r w:rsidRPr="00C551E9">
        <w:t>].</w:t>
      </w:r>
      <w:r w:rsidRPr="00C551E9">
        <w:rPr>
          <w:lang w:val="sr-Latn-CS"/>
        </w:rPr>
        <w:t xml:space="preserve"> </w:t>
      </w:r>
    </w:p>
    <w:p w14:paraId="69BE2554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>Prosleđuju se uneti podaci serveru koji kreira korisnički nalog i smešta ga u bazu podataka.</w:t>
      </w:r>
    </w:p>
    <w:p w14:paraId="3EAAEEB1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 xml:space="preserve">Ažuriraju se podaci o profilima u bazi. </w:t>
      </w:r>
    </w:p>
    <w:p w14:paraId="3E93DAB6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 xml:space="preserve">Prikazuje se stranica sa profilima korisnika. </w:t>
      </w:r>
    </w:p>
    <w:p w14:paraId="493A4CDC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CA37E78" w14:textId="438EBB58" w:rsidR="00B54A61" w:rsidRPr="00C551E9" w:rsidRDefault="00B54A61" w:rsidP="00B54A61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Uneta e-mail adresa nije validna</w:t>
      </w:r>
      <w:r w:rsidRPr="00C551E9">
        <w:t>]</w:t>
      </w:r>
      <w:r w:rsidRPr="00C551E9">
        <w:rPr>
          <w:lang w:val="sr-Latn-RS"/>
        </w:rPr>
        <w:t xml:space="preserve"> Vraća upravu na formu za registraciju </w:t>
      </w:r>
      <w:r w:rsidR="005B3E57" w:rsidRPr="00C551E9">
        <w:rPr>
          <w:lang w:val="sr-Latn-RS"/>
        </w:rPr>
        <w:t>trenera</w:t>
      </w:r>
      <w:r w:rsidRPr="00C551E9">
        <w:rPr>
          <w:lang w:val="sr-Latn-RS"/>
        </w:rPr>
        <w:t xml:space="preserve"> uz odgovarajuću poruku o grešci</w:t>
      </w:r>
      <w:r w:rsidRPr="00C551E9">
        <w:rPr>
          <w:lang w:val="sr-Latn-CS"/>
        </w:rPr>
        <w:t>.</w:t>
      </w:r>
    </w:p>
    <w:p w14:paraId="0737A6AD" w14:textId="1226A0CB" w:rsidR="00B54A61" w:rsidRPr="00C551E9" w:rsidRDefault="00B54A61" w:rsidP="00B54A61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Nisu popunjena sva tražena polja</w:t>
      </w:r>
      <w:r w:rsidRPr="00C551E9">
        <w:t>]</w:t>
      </w:r>
      <w:r w:rsidRPr="00C551E9">
        <w:rPr>
          <w:lang w:val="sr-Latn-RS"/>
        </w:rPr>
        <w:t xml:space="preserve"> Vraća upravu na formu za registraciju </w:t>
      </w:r>
      <w:r w:rsidR="005B3E57" w:rsidRPr="00C551E9">
        <w:rPr>
          <w:lang w:val="sr-Latn-RS"/>
        </w:rPr>
        <w:t>trenera</w:t>
      </w:r>
      <w:r w:rsidRPr="00C551E9">
        <w:rPr>
          <w:lang w:val="sr-Latn-RS"/>
        </w:rPr>
        <w:t xml:space="preserve"> uz odgovarajuću poruku o grešci</w:t>
      </w:r>
      <w:r w:rsidRPr="00C551E9">
        <w:rPr>
          <w:lang w:val="sr-Latn-CS"/>
        </w:rPr>
        <w:t>.</w:t>
      </w:r>
    </w:p>
    <w:p w14:paraId="7D01EF98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4E5195A0" w14:textId="5317D132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 je dodala nalog trenera.</w:t>
      </w:r>
    </w:p>
    <w:p w14:paraId="2AE5FB42" w14:textId="77777777" w:rsidR="00B54A61" w:rsidRPr="00C551E9" w:rsidRDefault="00B54A61" w:rsidP="00B54A61">
      <w:pPr>
        <w:pStyle w:val="Heading2"/>
        <w:rPr>
          <w:rFonts w:cs="Times New Roman"/>
          <w:lang w:val="sr-Latn-CS"/>
        </w:rPr>
      </w:pPr>
      <w:bookmarkStart w:id="21" w:name="_Toc11440486"/>
      <w:bookmarkStart w:id="22" w:name="_Toc100934156"/>
      <w:r w:rsidRPr="00C551E9">
        <w:rPr>
          <w:rFonts w:cs="Times New Roman"/>
          <w:lang w:val="sr-Latn-CS"/>
        </w:rPr>
        <w:lastRenderedPageBreak/>
        <w:t>Brisanje profila</w:t>
      </w:r>
      <w:bookmarkEnd w:id="21"/>
      <w:bookmarkEnd w:id="22"/>
    </w:p>
    <w:p w14:paraId="53E4EE8A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109FFCA0" w14:textId="77777777" w:rsidR="00B54A61" w:rsidRPr="00C551E9" w:rsidRDefault="00B54A61" w:rsidP="00B54A61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Brisanje korisničkog naloga.</w:t>
      </w:r>
    </w:p>
    <w:p w14:paraId="64AB4D74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1AC75859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Uprava.</w:t>
      </w:r>
    </w:p>
    <w:p w14:paraId="6C9515D0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2E72B158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 je trenutno prijavljena.</w:t>
      </w:r>
    </w:p>
    <w:p w14:paraId="010A3C4A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00B782A8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>Uprava bira opciju iz menija za evidenciju profila.</w:t>
      </w:r>
    </w:p>
    <w:p w14:paraId="1B1C1B1C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>Prikazuje se stranica sa listom profila.</w:t>
      </w:r>
    </w:p>
    <w:p w14:paraId="2048C95D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>Uprava selektuje profil za brisanje.</w:t>
      </w:r>
    </w:p>
    <w:p w14:paraId="2361CB38" w14:textId="67B56ADC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 xml:space="preserve">Klikom na dugme </w:t>
      </w:r>
      <w:r w:rsidRPr="00C551E9">
        <w:rPr>
          <w:i/>
          <w:lang w:val="sr-Latn-CS"/>
        </w:rPr>
        <w:t xml:space="preserve">Obriši </w:t>
      </w:r>
      <w:r w:rsidRPr="00C551E9">
        <w:rPr>
          <w:lang w:val="sr-Latn-CS"/>
        </w:rPr>
        <w:t>biše se profil.</w:t>
      </w:r>
    </w:p>
    <w:p w14:paraId="79BDD7AE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>Ažuriraju se podaci o profilima u bazi.</w:t>
      </w:r>
    </w:p>
    <w:p w14:paraId="0308167A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 xml:space="preserve">Osvežava se stranica sa profilima korisnika. </w:t>
      </w:r>
    </w:p>
    <w:p w14:paraId="68530389" w14:textId="0E0B2DC2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DE7137D" w14:textId="3FC8D036" w:rsidR="0057372E" w:rsidRPr="00C551E9" w:rsidRDefault="0057372E" w:rsidP="00B54A61">
      <w:pPr>
        <w:pStyle w:val="BodyText"/>
        <w:keepNext/>
        <w:rPr>
          <w:lang w:val="sr-Latn-CS"/>
        </w:rPr>
      </w:pPr>
      <w:r w:rsidRPr="00C551E9">
        <w:rPr>
          <w:lang w:val="sr-Latn-CS"/>
        </w:rPr>
        <w:t>Nema.</w:t>
      </w:r>
    </w:p>
    <w:p w14:paraId="5C5C26D5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2FD754AE" w14:textId="66248B85" w:rsidR="004179D4" w:rsidRPr="00C551E9" w:rsidRDefault="00B54A61" w:rsidP="005653AD">
      <w:pPr>
        <w:pStyle w:val="BodyText"/>
        <w:rPr>
          <w:lang w:val="sr-Latn-CS"/>
        </w:rPr>
      </w:pPr>
      <w:r w:rsidRPr="00C551E9">
        <w:rPr>
          <w:lang w:val="sr-Latn-CS"/>
        </w:rPr>
        <w:t>Uprava je obrisala korisnički nalog.</w:t>
      </w:r>
    </w:p>
    <w:p w14:paraId="27E3DCF8" w14:textId="77777777" w:rsidR="00B35163" w:rsidRPr="00C551E9" w:rsidRDefault="00B35163" w:rsidP="00B35163">
      <w:pPr>
        <w:pStyle w:val="Heading2"/>
        <w:rPr>
          <w:rFonts w:cs="Times New Roman"/>
          <w:lang w:val="sr-Latn-CS"/>
        </w:rPr>
      </w:pPr>
      <w:bookmarkStart w:id="23" w:name="_Toc100934157"/>
      <w:r w:rsidRPr="00C551E9">
        <w:rPr>
          <w:rFonts w:cs="Times New Roman"/>
          <w:lang w:val="sr-Latn-CS"/>
        </w:rPr>
        <w:t>Dodavanje ili ažuriranje postojećih usluga</w:t>
      </w:r>
      <w:bookmarkEnd w:id="23"/>
    </w:p>
    <w:p w14:paraId="6BA0DC26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152A97A4" w14:textId="77777777" w:rsidR="00B35163" w:rsidRPr="00C551E9" w:rsidRDefault="00B35163" w:rsidP="00B35163">
      <w:pPr>
        <w:pStyle w:val="BodyText"/>
        <w:rPr>
          <w:lang w:val="sr-Latn-CS"/>
        </w:rPr>
      </w:pPr>
      <w:r w:rsidRPr="00C551E9">
        <w:rPr>
          <w:lang w:val="sr-Latn-CS"/>
        </w:rPr>
        <w:t>Uprava ima mogućnost dodavanja ili ažuriranja postojećih usluga fitnes centra.</w:t>
      </w:r>
    </w:p>
    <w:p w14:paraId="1E082F8B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3B14AD7B" w14:textId="77777777" w:rsidR="00B35163" w:rsidRPr="00C551E9" w:rsidRDefault="00B35163" w:rsidP="00B35163">
      <w:pPr>
        <w:pStyle w:val="BodyText"/>
        <w:rPr>
          <w:lang w:val="sr-Latn-CS"/>
        </w:rPr>
      </w:pPr>
      <w:r w:rsidRPr="00C551E9">
        <w:rPr>
          <w:lang w:val="sr-Latn-CS"/>
        </w:rPr>
        <w:t>Uprava.</w:t>
      </w:r>
    </w:p>
    <w:p w14:paraId="23501430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52233A5F" w14:textId="77777777" w:rsidR="00B35163" w:rsidRPr="00C551E9" w:rsidRDefault="00B35163" w:rsidP="00B35163">
      <w:pPr>
        <w:pStyle w:val="BodyText"/>
        <w:rPr>
          <w:lang w:val="sr-Latn-CS"/>
        </w:rPr>
      </w:pPr>
      <w:r w:rsidRPr="00C551E9">
        <w:rPr>
          <w:lang w:val="sr-Latn-CS"/>
        </w:rPr>
        <w:t>Uprava mora biti prijavljena na portal.</w:t>
      </w:r>
    </w:p>
    <w:p w14:paraId="2C832C8C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3F50CF20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CS"/>
        </w:rPr>
        <w:t>Bira se opcija za editovanje.</w:t>
      </w:r>
    </w:p>
    <w:p w14:paraId="1A26D76B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CS"/>
        </w:rPr>
        <w:t xml:space="preserve">Prikazuje se lista postojećih usluga i opcija za dodavanje nove. </w:t>
      </w:r>
    </w:p>
    <w:p w14:paraId="5F22E0B6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RS"/>
        </w:rPr>
        <w:t>Klikom na postojeću uslugu otvara se forma za izmenu usluge.</w:t>
      </w:r>
    </w:p>
    <w:p w14:paraId="581392D6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RS"/>
        </w:rPr>
        <w:t>Klikom na opciju za dodavanje nove usluge otvara se forma za dodavanje nove usluge.</w:t>
      </w:r>
      <w:r w:rsidRPr="00C551E9">
        <w:rPr>
          <w:lang w:val="sr-Latn-CS"/>
        </w:rPr>
        <w:t xml:space="preserve"> </w:t>
      </w:r>
    </w:p>
    <w:p w14:paraId="01F50B17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CS"/>
        </w:rPr>
        <w:t>Prikazuje se ažurirana stranica sa novom listom usluga.</w:t>
      </w:r>
    </w:p>
    <w:p w14:paraId="30B721AF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7C94167B" w14:textId="77777777" w:rsidR="00B35163" w:rsidRPr="00C551E9" w:rsidRDefault="00B35163" w:rsidP="00B35163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Nisu popunjena sva polja u formi</w:t>
      </w:r>
      <w:r w:rsidRPr="00C551E9">
        <w:t>]</w:t>
      </w:r>
      <w:r w:rsidRPr="00C551E9">
        <w:rPr>
          <w:lang w:val="sr-Latn-RS"/>
        </w:rPr>
        <w:t xml:space="preserve"> Vraća upravu na formu za izmenu ili dodavanje usluge uz odgovarajuću poruku o grešci</w:t>
      </w:r>
      <w:r w:rsidRPr="00C551E9">
        <w:rPr>
          <w:lang w:val="sr-Latn-CS"/>
        </w:rPr>
        <w:t>.</w:t>
      </w:r>
    </w:p>
    <w:p w14:paraId="582F70B5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2F03ABB1" w14:textId="44164493" w:rsidR="00B35163" w:rsidRPr="00C551E9" w:rsidRDefault="00B35163" w:rsidP="00B35163">
      <w:pPr>
        <w:pStyle w:val="BodyText"/>
        <w:rPr>
          <w:lang w:val="sr-Latn-CS"/>
        </w:rPr>
      </w:pPr>
      <w:r w:rsidRPr="00C551E9">
        <w:rPr>
          <w:lang w:val="sr-Latn-CS"/>
        </w:rPr>
        <w:t>Uprava je dodala/izmenila uslugu koja se prikazuje na početnoj strani.</w:t>
      </w:r>
    </w:p>
    <w:p w14:paraId="552667A3" w14:textId="77777777" w:rsidR="00C551E9" w:rsidRPr="00C551E9" w:rsidRDefault="00C551E9" w:rsidP="00C551E9">
      <w:pPr>
        <w:pStyle w:val="Heading2"/>
        <w:rPr>
          <w:rFonts w:cs="Times New Roman"/>
          <w:color w:val="000000" w:themeColor="text1"/>
          <w:lang w:val="sr-Latn-CS"/>
        </w:rPr>
      </w:pPr>
      <w:bookmarkStart w:id="24" w:name="_Toc100934158"/>
      <w:r w:rsidRPr="00C551E9">
        <w:rPr>
          <w:rFonts w:cs="Times New Roman"/>
          <w:lang w:val="sr-Latn-CS"/>
        </w:rPr>
        <w:lastRenderedPageBreak/>
        <w:t>Uvid u zakazane termine</w:t>
      </w:r>
      <w:bookmarkEnd w:id="24"/>
    </w:p>
    <w:p w14:paraId="3D62AAA3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0D390191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Trener ima uvid u angažovanja koja su mu dodeljena od Uprave fitnes centra.</w:t>
      </w:r>
    </w:p>
    <w:p w14:paraId="5EFDBCB0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473CA1CD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Trener.</w:t>
      </w:r>
    </w:p>
    <w:p w14:paraId="7C180498" w14:textId="77777777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4075343A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Trener mora biti prijavljen na portal.</w:t>
      </w:r>
    </w:p>
    <w:p w14:paraId="6B617C65" w14:textId="77777777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15EE1B0A" w14:textId="77777777" w:rsidR="00C551E9" w:rsidRPr="00C551E9" w:rsidRDefault="00C551E9" w:rsidP="00C551E9">
      <w:pPr>
        <w:pStyle w:val="BodyText"/>
        <w:numPr>
          <w:ilvl w:val="0"/>
          <w:numId w:val="34"/>
        </w:numPr>
        <w:rPr>
          <w:lang w:val="sr-Latn-CS"/>
        </w:rPr>
      </w:pPr>
      <w:r w:rsidRPr="00C551E9">
        <w:rPr>
          <w:lang w:val="sr-Latn-CS"/>
        </w:rPr>
        <w:t>Trener bira opciju iz menija za pregled rasporeda aktivnosti .</w:t>
      </w:r>
    </w:p>
    <w:p w14:paraId="6A901B48" w14:textId="77777777" w:rsidR="00C551E9" w:rsidRPr="00C551E9" w:rsidRDefault="00C551E9" w:rsidP="00C551E9">
      <w:pPr>
        <w:pStyle w:val="BodyText"/>
        <w:numPr>
          <w:ilvl w:val="0"/>
          <w:numId w:val="34"/>
        </w:numPr>
        <w:rPr>
          <w:lang w:val="sr-Latn-CS"/>
        </w:rPr>
      </w:pPr>
      <w:r w:rsidRPr="00C551E9">
        <w:rPr>
          <w:lang w:val="sr-Latn-CS"/>
        </w:rPr>
        <w:t>Prikazuje se stranica koja sadrži listu termina.</w:t>
      </w:r>
    </w:p>
    <w:p w14:paraId="35739264" w14:textId="77777777" w:rsidR="00C551E9" w:rsidRPr="00C551E9" w:rsidRDefault="00C551E9" w:rsidP="00C551E9">
      <w:pPr>
        <w:pStyle w:val="BodyText"/>
        <w:numPr>
          <w:ilvl w:val="0"/>
          <w:numId w:val="34"/>
        </w:numPr>
        <w:rPr>
          <w:lang w:val="sr-Latn-CS"/>
        </w:rPr>
      </w:pPr>
      <w:r w:rsidRPr="00C551E9">
        <w:rPr>
          <w:lang w:val="sr-Latn-CS"/>
        </w:rPr>
        <w:t>Trener ima mogućnost brisanja angažovanja koja su prošla.</w:t>
      </w:r>
    </w:p>
    <w:p w14:paraId="2DC3DC1F" w14:textId="77777777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4DE06A47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3559F78A" w14:textId="77777777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255195EB" w14:textId="1035AA6D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Tekuća stranica prikazuje angažovanja trenera.</w:t>
      </w:r>
    </w:p>
    <w:p w14:paraId="561627CA" w14:textId="77777777" w:rsidR="00C551E9" w:rsidRPr="00C551E9" w:rsidRDefault="00C551E9" w:rsidP="00C551E9">
      <w:pPr>
        <w:pStyle w:val="Heading2"/>
        <w:rPr>
          <w:rFonts w:cs="Times New Roman"/>
          <w:lang w:val="sr-Latn-CS"/>
        </w:rPr>
      </w:pPr>
      <w:bookmarkStart w:id="25" w:name="_Toc100934159"/>
      <w:r w:rsidRPr="00C551E9">
        <w:rPr>
          <w:rFonts w:cs="Times New Roman"/>
          <w:lang w:val="sr-Latn-CS"/>
        </w:rPr>
        <w:t>Upravljanje korisničkih zahteva</w:t>
      </w:r>
      <w:bookmarkEnd w:id="25"/>
    </w:p>
    <w:p w14:paraId="2B015876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6DAB65CE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Uprava ima mogućnost prihvatanja ili odbijanja korisničkig zahteva.</w:t>
      </w:r>
    </w:p>
    <w:p w14:paraId="636D7FDA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7ACEBD50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Uprava, trener.</w:t>
      </w:r>
    </w:p>
    <w:p w14:paraId="68418E36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35F99A0A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Uprava je prijavljen na portal.</w:t>
      </w:r>
    </w:p>
    <w:p w14:paraId="4397451A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1D42DDA0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Upravi stiže zahtev klijenta za dodavanje, izmenu ili otkazivanje termina.</w:t>
      </w:r>
    </w:p>
    <w:p w14:paraId="293CFB2C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Uprava prvo proverava članarinu korisnika i ukoliko nije plaćena neko vreme odbija zahtev.</w:t>
      </w:r>
    </w:p>
    <w:p w14:paraId="237C9BBB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Ako se radi o zahtevu za dodavanje ili ažuriranje termina, uprava se konsultuje sa trenerom nakon čega trener može da odbije ili potvrdi zahtev.</w:t>
      </w:r>
    </w:p>
    <w:p w14:paraId="7E6F191D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Ako se radi o zahtevu za otkazivanje termina, uprava samo šalje obaveštenje treneru.</w:t>
      </w:r>
    </w:p>
    <w:p w14:paraId="072378FB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Ažurira se kalendar aktivnosti trenera.</w:t>
      </w:r>
    </w:p>
    <w:p w14:paraId="76E4EA01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Uprava šalje obaveštenje korisniku.</w:t>
      </w:r>
    </w:p>
    <w:p w14:paraId="46F22ABD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35E7099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t>Neplaćena članarina</w:t>
      </w:r>
      <w:r w:rsidRPr="00C551E9">
        <w:rPr>
          <w:lang w:val="sr-Latn-CS"/>
        </w:rPr>
        <w:t>.</w:t>
      </w:r>
    </w:p>
    <w:p w14:paraId="6912728C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03C16451" w14:textId="2A4E915F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Uspešno obrađen zahtev korisnika.</w:t>
      </w:r>
    </w:p>
    <w:p w14:paraId="232BBFC2" w14:textId="538552A0" w:rsidR="00C551E9" w:rsidRPr="00C551E9" w:rsidRDefault="00C551E9" w:rsidP="00C551E9">
      <w:pPr>
        <w:pStyle w:val="BodyText"/>
        <w:rPr>
          <w:lang w:val="sr-Latn-CS"/>
        </w:rPr>
      </w:pPr>
    </w:p>
    <w:p w14:paraId="3CBF9F77" w14:textId="77777777" w:rsidR="00C551E9" w:rsidRPr="00C551E9" w:rsidRDefault="00C551E9" w:rsidP="00C551E9">
      <w:pPr>
        <w:pStyle w:val="BodyText"/>
        <w:rPr>
          <w:b/>
          <w:bCs/>
          <w:color w:val="FF0000"/>
          <w:highlight w:val="yellow"/>
          <w:lang w:val="sr-Latn-CS"/>
        </w:rPr>
      </w:pPr>
    </w:p>
    <w:p w14:paraId="2D3229C7" w14:textId="54879595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noProof/>
        </w:rPr>
        <w:lastRenderedPageBreak/>
        <w:drawing>
          <wp:anchor distT="0" distB="0" distL="114300" distR="114300" simplePos="0" relativeHeight="251649536" behindDoc="1" locked="0" layoutInCell="1" allowOverlap="1" wp14:anchorId="6B1D92E2" wp14:editId="70824812">
            <wp:simplePos x="0" y="0"/>
            <wp:positionH relativeFrom="column">
              <wp:posOffset>114300</wp:posOffset>
            </wp:positionH>
            <wp:positionV relativeFrom="margin">
              <wp:align>center</wp:align>
            </wp:positionV>
            <wp:extent cx="5718993" cy="7172325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8" b="2784"/>
                    <a:stretch/>
                  </pic:blipFill>
                  <pic:spPr bwMode="auto">
                    <a:xfrm>
                      <a:off x="0" y="0"/>
                      <a:ext cx="5718993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551E9">
        <w:rPr>
          <w:b/>
          <w:bCs/>
          <w:lang w:val="sr-Latn-CS"/>
        </w:rPr>
        <w:t>Sekvencijalni dijagram:</w:t>
      </w:r>
    </w:p>
    <w:p w14:paraId="78799387" w14:textId="684FB2B4" w:rsidR="00C551E9" w:rsidRPr="00C551E9" w:rsidRDefault="00C551E9" w:rsidP="00C551E9">
      <w:pPr>
        <w:pStyle w:val="BodyText"/>
        <w:jc w:val="center"/>
        <w:rPr>
          <w:b/>
          <w:bCs/>
          <w:lang w:val="sr-Latn-CS"/>
        </w:rPr>
      </w:pPr>
    </w:p>
    <w:p w14:paraId="6C2670BB" w14:textId="77777777" w:rsidR="00C551E9" w:rsidRPr="00C551E9" w:rsidRDefault="00C551E9" w:rsidP="00B35163">
      <w:pPr>
        <w:pStyle w:val="BodyText"/>
        <w:rPr>
          <w:lang w:val="sr-Latn-CS"/>
        </w:rPr>
      </w:pPr>
    </w:p>
    <w:p w14:paraId="33DE214D" w14:textId="77777777" w:rsidR="00C551E9" w:rsidRPr="00C551E9" w:rsidRDefault="00C551E9" w:rsidP="00C551E9">
      <w:pPr>
        <w:pStyle w:val="Heading2"/>
        <w:rPr>
          <w:rFonts w:cs="Times New Roman"/>
          <w:lang w:val="sr-Latn-CS"/>
        </w:rPr>
      </w:pPr>
      <w:bookmarkStart w:id="26" w:name="_Toc100934160"/>
      <w:r w:rsidRPr="00C551E9">
        <w:rPr>
          <w:rFonts w:cs="Times New Roman"/>
          <w:lang w:val="sr-Latn-CS"/>
        </w:rPr>
        <w:lastRenderedPageBreak/>
        <w:t>Uvid u kalendar slobodnih termina</w:t>
      </w:r>
      <w:bookmarkEnd w:id="26"/>
    </w:p>
    <w:p w14:paraId="6BB05113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66233864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 ima uvid u kalendar slobodnih termina izabranog trenera.</w:t>
      </w:r>
    </w:p>
    <w:p w14:paraId="70374325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1317D516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Korisnik.</w:t>
      </w:r>
    </w:p>
    <w:p w14:paraId="14565D2D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504132F5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 je prijavljen na portal.</w:t>
      </w:r>
    </w:p>
    <w:p w14:paraId="704CAFE7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49051506" w14:textId="77777777" w:rsidR="00C551E9" w:rsidRPr="00C551E9" w:rsidRDefault="00C551E9" w:rsidP="00C551E9">
      <w:pPr>
        <w:pStyle w:val="BodyText"/>
        <w:numPr>
          <w:ilvl w:val="0"/>
          <w:numId w:val="12"/>
        </w:numPr>
        <w:rPr>
          <w:lang w:val="sr-Latn-CS"/>
        </w:rPr>
      </w:pPr>
      <w:r w:rsidRPr="00C551E9">
        <w:rPr>
          <w:lang w:val="sr-Latn-CS"/>
        </w:rPr>
        <w:t>Korisnik bira opciju za prikaz podataka o trenerima.</w:t>
      </w:r>
    </w:p>
    <w:p w14:paraId="6304546E" w14:textId="77777777" w:rsidR="00C551E9" w:rsidRPr="00C551E9" w:rsidRDefault="00C551E9" w:rsidP="00C551E9">
      <w:pPr>
        <w:pStyle w:val="BodyText"/>
        <w:numPr>
          <w:ilvl w:val="0"/>
          <w:numId w:val="12"/>
        </w:numPr>
        <w:rPr>
          <w:lang w:val="sr-Latn-CS"/>
        </w:rPr>
      </w:pPr>
      <w:r w:rsidRPr="00C551E9">
        <w:rPr>
          <w:lang w:val="sr-Latn-CS"/>
        </w:rPr>
        <w:t>Prikazuje se stranica sa informacijama o trenerima.</w:t>
      </w:r>
    </w:p>
    <w:p w14:paraId="3827E437" w14:textId="77777777" w:rsidR="00C551E9" w:rsidRPr="00C551E9" w:rsidRDefault="00C551E9" w:rsidP="00C551E9">
      <w:pPr>
        <w:pStyle w:val="BodyText"/>
        <w:numPr>
          <w:ilvl w:val="0"/>
          <w:numId w:val="12"/>
        </w:numPr>
        <w:rPr>
          <w:lang w:val="sr-Latn-CS"/>
        </w:rPr>
      </w:pPr>
      <w:r w:rsidRPr="00C551E9">
        <w:rPr>
          <w:lang w:val="sr-Latn-CS"/>
        </w:rPr>
        <w:t>Korisnik bira željenog trenera iz spiska.</w:t>
      </w:r>
    </w:p>
    <w:p w14:paraId="6D6AED2A" w14:textId="77777777" w:rsidR="00C551E9" w:rsidRPr="00C551E9" w:rsidRDefault="00C551E9" w:rsidP="00C551E9">
      <w:pPr>
        <w:pStyle w:val="BodyText"/>
        <w:numPr>
          <w:ilvl w:val="0"/>
          <w:numId w:val="12"/>
        </w:numPr>
        <w:rPr>
          <w:lang w:val="sr-Latn-CS"/>
        </w:rPr>
      </w:pPr>
      <w:r w:rsidRPr="00C551E9">
        <w:rPr>
          <w:lang w:val="sr-Latn-CS"/>
        </w:rPr>
        <w:t>Prikazuje se stranica sa osnovnim informacijama o treneru kao i njegovim kalendarom aktivnosti.</w:t>
      </w:r>
    </w:p>
    <w:p w14:paraId="3A1966A2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7B8330C9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72F38A59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4A8128E2" w14:textId="7560E5B4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Prikazana je stranica sa svim informacijama o treneru.</w:t>
      </w:r>
    </w:p>
    <w:p w14:paraId="04769E9B" w14:textId="0C232C5C" w:rsidR="00786068" w:rsidRPr="00C551E9" w:rsidRDefault="00675A4A" w:rsidP="00786068">
      <w:pPr>
        <w:pStyle w:val="Heading2"/>
        <w:rPr>
          <w:rFonts w:cs="Times New Roman"/>
          <w:lang w:val="sr-Latn-CS"/>
        </w:rPr>
      </w:pPr>
      <w:bookmarkStart w:id="27" w:name="_Toc100934161"/>
      <w:r w:rsidRPr="00C551E9">
        <w:rPr>
          <w:rFonts w:cs="Times New Roman"/>
          <w:lang w:val="sr-Latn-CS"/>
        </w:rPr>
        <w:t>Online zakazivanje personalnih treninga</w:t>
      </w:r>
      <w:bookmarkEnd w:id="27"/>
    </w:p>
    <w:p w14:paraId="55AF50C9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41BB1CDD" w14:textId="34241157" w:rsidR="007E0B43" w:rsidRPr="00C551E9" w:rsidRDefault="00675A4A" w:rsidP="00675A4A">
      <w:pPr>
        <w:pStyle w:val="BodyText"/>
        <w:rPr>
          <w:lang w:val="sr-Latn-CS"/>
        </w:rPr>
      </w:pPr>
      <w:r w:rsidRPr="00C551E9">
        <w:rPr>
          <w:lang w:val="sr-Latn-CS"/>
        </w:rPr>
        <w:t>Prijavljeni korisnik ima mogućnost slanja zahteva upravi za zakazivanje personalnog treninga uz prethodni uvid u slobodne termine izabranog trenera</w:t>
      </w:r>
      <w:r w:rsidR="003A60C6" w:rsidRPr="00C551E9">
        <w:rPr>
          <w:lang w:val="sr-Latn-CS"/>
        </w:rPr>
        <w:t>.</w:t>
      </w:r>
    </w:p>
    <w:p w14:paraId="424F2F10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72CD5E6A" w14:textId="7FF14AC2" w:rsidR="007E0B43" w:rsidRPr="00C551E9" w:rsidRDefault="00675A4A" w:rsidP="007E0B43">
      <w:pPr>
        <w:pStyle w:val="BodyText"/>
        <w:rPr>
          <w:lang w:val="sr-Latn-CS"/>
        </w:rPr>
      </w:pPr>
      <w:r w:rsidRPr="00C551E9">
        <w:rPr>
          <w:lang w:val="sr-Latn-CS"/>
        </w:rPr>
        <w:t>Korisnik</w:t>
      </w:r>
      <w:r w:rsidR="007E0B43" w:rsidRPr="00C551E9">
        <w:rPr>
          <w:lang w:val="sr-Latn-CS"/>
        </w:rPr>
        <w:t>.</w:t>
      </w:r>
    </w:p>
    <w:p w14:paraId="4BABEE09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1DD7ADE8" w14:textId="7C0AF37F" w:rsidR="007E0B43" w:rsidRPr="00C551E9" w:rsidRDefault="00675A4A" w:rsidP="007E0B43">
      <w:pPr>
        <w:pStyle w:val="BodyText"/>
        <w:rPr>
          <w:lang w:val="sr-Latn-CS"/>
        </w:rPr>
      </w:pPr>
      <w:r w:rsidRPr="00C551E9">
        <w:rPr>
          <w:lang w:val="sr-Latn-CS"/>
        </w:rPr>
        <w:t>Korisnik mora biti prijavljen na portal</w:t>
      </w:r>
      <w:r w:rsidR="003A60C6" w:rsidRPr="00C551E9">
        <w:rPr>
          <w:lang w:val="sr-Latn-CS"/>
        </w:rPr>
        <w:t>.</w:t>
      </w:r>
    </w:p>
    <w:p w14:paraId="76376090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3C647601" w14:textId="2AA4FB6D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 xml:space="preserve">Korisnik bira opciju </w:t>
      </w:r>
      <w:r w:rsidRPr="00C551E9">
        <w:rPr>
          <w:i/>
          <w:lang w:val="sr-Latn-CS"/>
        </w:rPr>
        <w:t>Zakaži termin</w:t>
      </w:r>
      <w:r w:rsidRPr="00C551E9">
        <w:rPr>
          <w:lang w:val="sr-Latn-CS"/>
        </w:rPr>
        <w:t xml:space="preserve"> iz menija sa po</w:t>
      </w:r>
      <w:r w:rsidRPr="00C551E9">
        <w:rPr>
          <w:lang w:val="sr-Latn-RS"/>
        </w:rPr>
        <w:t>četne strane</w:t>
      </w:r>
      <w:r w:rsidRPr="00C551E9">
        <w:rPr>
          <w:lang w:val="sr-Latn-CS"/>
        </w:rPr>
        <w:t>.</w:t>
      </w:r>
    </w:p>
    <w:p w14:paraId="750FC805" w14:textId="43FBE3FA" w:rsidR="00675A4A" w:rsidRPr="00C551E9" w:rsidRDefault="00675A4A" w:rsidP="005B3E57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 xml:space="preserve">Prikazuje se stranica koja sadrži </w:t>
      </w:r>
      <w:r w:rsidR="005B3E57" w:rsidRPr="00C551E9">
        <w:rPr>
          <w:lang w:val="sr-Latn-CS"/>
        </w:rPr>
        <w:t>listu trenera, nakon biranja trenera prikazuju se informacije o njegovim slobodnim terminima.</w:t>
      </w:r>
    </w:p>
    <w:p w14:paraId="797968D7" w14:textId="4014B06D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>Korisnik bira slobodan termin i popunjava formu</w:t>
      </w:r>
      <w:r w:rsidR="005B3E57" w:rsidRPr="00C551E9">
        <w:t>.</w:t>
      </w:r>
    </w:p>
    <w:p w14:paraId="41B7F837" w14:textId="5F5A8E5A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 xml:space="preserve">Korisnik klikom na dugme </w:t>
      </w:r>
      <w:r w:rsidRPr="00C551E9">
        <w:rPr>
          <w:i/>
          <w:lang w:val="sr-Latn-CS"/>
        </w:rPr>
        <w:t>Zakaži</w:t>
      </w:r>
      <w:r w:rsidRPr="00C551E9">
        <w:rPr>
          <w:lang w:val="sr-Latn-CS"/>
        </w:rPr>
        <w:t xml:space="preserve"> prosledjuje upravi zahtev za </w:t>
      </w:r>
      <w:r w:rsidR="005B3E57" w:rsidRPr="00C551E9">
        <w:rPr>
          <w:lang w:val="sr-Latn-CS"/>
        </w:rPr>
        <w:t>trening</w:t>
      </w:r>
      <w:r w:rsidRPr="00C551E9">
        <w:rPr>
          <w:lang w:val="sr-Latn-CS"/>
        </w:rPr>
        <w:t xml:space="preserve"> </w:t>
      </w:r>
      <w:r w:rsidRPr="00C551E9">
        <w:t>[izuzetak: Morate uneti sva polja]</w:t>
      </w:r>
      <w:r w:rsidRPr="00C551E9">
        <w:rPr>
          <w:lang w:val="sr-Latn-CS"/>
        </w:rPr>
        <w:t>.</w:t>
      </w:r>
    </w:p>
    <w:p w14:paraId="49BA366A" w14:textId="77777777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 xml:space="preserve">Prosleđeni zahtev se smešta u bazu podataka. </w:t>
      </w:r>
    </w:p>
    <w:p w14:paraId="07C65195" w14:textId="77777777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>Korisniku se prikazuje obaveštenje da je zahtev uspešno/neuspešno poslat.</w:t>
      </w:r>
    </w:p>
    <w:p w14:paraId="3C285A0B" w14:textId="75EF2E9F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15E87672" w14:textId="64A20EF7" w:rsidR="0057372E" w:rsidRPr="00C551E9" w:rsidRDefault="0057372E" w:rsidP="0057372E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Nisu popunjena sva tražena polja</w:t>
      </w:r>
      <w:r w:rsidRPr="00C551E9">
        <w:t>]</w:t>
      </w:r>
      <w:r w:rsidRPr="00C551E9">
        <w:rPr>
          <w:lang w:val="sr-Latn-RS"/>
        </w:rPr>
        <w:t xml:space="preserve"> Vraća korisnika na formu za zakazivanje uz odgovarajuću poruku o grešci</w:t>
      </w:r>
      <w:r w:rsidRPr="00C551E9">
        <w:t>.</w:t>
      </w:r>
    </w:p>
    <w:p w14:paraId="4351A611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lastRenderedPageBreak/>
        <w:t>Posledice:</w:t>
      </w:r>
    </w:p>
    <w:p w14:paraId="2E5CC34D" w14:textId="78AF33D8" w:rsidR="007E0B43" w:rsidRPr="00C551E9" w:rsidRDefault="0057372E" w:rsidP="003A60C6">
      <w:pPr>
        <w:pStyle w:val="BodyText"/>
        <w:rPr>
          <w:lang w:val="sr-Latn-CS"/>
        </w:rPr>
      </w:pPr>
      <w:r w:rsidRPr="00C551E9">
        <w:rPr>
          <w:lang w:val="sr-Latn-CS"/>
        </w:rPr>
        <w:t>Korisnik je zakazao trening</w:t>
      </w:r>
      <w:r w:rsidR="003A60C6" w:rsidRPr="00C551E9">
        <w:rPr>
          <w:lang w:val="sr-Latn-CS"/>
        </w:rPr>
        <w:t>.</w:t>
      </w:r>
    </w:p>
    <w:p w14:paraId="1A3F9C11" w14:textId="53ABC4B1" w:rsidR="00757F3A" w:rsidRPr="00C551E9" w:rsidRDefault="00C551E9" w:rsidP="00757F3A">
      <w:pPr>
        <w:pStyle w:val="BodyText"/>
        <w:rPr>
          <w:noProof/>
        </w:rPr>
      </w:pPr>
      <w:r w:rsidRPr="00C551E9">
        <w:rPr>
          <w:noProof/>
        </w:rPr>
        <w:drawing>
          <wp:anchor distT="0" distB="0" distL="114300" distR="114300" simplePos="0" relativeHeight="251654656" behindDoc="0" locked="0" layoutInCell="1" allowOverlap="1" wp14:anchorId="1A451505" wp14:editId="38172D73">
            <wp:simplePos x="0" y="0"/>
            <wp:positionH relativeFrom="margin">
              <wp:posOffset>-47101</wp:posOffset>
            </wp:positionH>
            <wp:positionV relativeFrom="margin">
              <wp:posOffset>810260</wp:posOffset>
            </wp:positionV>
            <wp:extent cx="6038850" cy="356202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1" b="7517"/>
                    <a:stretch/>
                  </pic:blipFill>
                  <pic:spPr bwMode="auto">
                    <a:xfrm>
                      <a:off x="0" y="0"/>
                      <a:ext cx="6038850" cy="356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7CD" w:rsidRPr="00C551E9">
        <w:rPr>
          <w:b/>
          <w:bCs/>
          <w:lang w:val="sr-Latn-CS"/>
        </w:rPr>
        <w:t>Sekvencijani dijagram:</w:t>
      </w:r>
    </w:p>
    <w:p w14:paraId="6C146B08" w14:textId="27CBE20D" w:rsidR="00C537CD" w:rsidRPr="00C551E9" w:rsidRDefault="00C537CD" w:rsidP="005653AD">
      <w:pPr>
        <w:pStyle w:val="BodyText"/>
        <w:jc w:val="center"/>
        <w:rPr>
          <w:lang w:val="sr-Latn-CS"/>
        </w:rPr>
      </w:pPr>
    </w:p>
    <w:p w14:paraId="00EBA636" w14:textId="62E79F4C" w:rsidR="00C551E9" w:rsidRPr="00C551E9" w:rsidRDefault="00C551E9" w:rsidP="00C551E9">
      <w:pPr>
        <w:pStyle w:val="Heading2"/>
        <w:rPr>
          <w:rFonts w:cs="Times New Roman"/>
          <w:lang w:val="sr-Latn-CS"/>
        </w:rPr>
      </w:pPr>
      <w:bookmarkStart w:id="28" w:name="_Toc100934162"/>
      <w:r w:rsidRPr="00C551E9">
        <w:rPr>
          <w:rFonts w:cs="Times New Roman"/>
          <w:lang w:val="sr-Latn-CS"/>
        </w:rPr>
        <w:t>Uvid u informacije o zakazanim usluama</w:t>
      </w:r>
      <w:bookmarkEnd w:id="28"/>
    </w:p>
    <w:p w14:paraId="6B541F62" w14:textId="50ABFB6C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1544F488" w14:textId="7F57EDDE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Prikaz stranica sa listom zakazanih usluga.</w:t>
      </w:r>
    </w:p>
    <w:p w14:paraId="1165C313" w14:textId="658D702A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07F97630" w14:textId="758EA2F6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Korisnik.</w:t>
      </w:r>
    </w:p>
    <w:p w14:paraId="0837D174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606B0397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 je prethodno prijavljen na portal.</w:t>
      </w:r>
    </w:p>
    <w:p w14:paraId="04759765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2E3DA182" w14:textId="77777777" w:rsidR="00C551E9" w:rsidRPr="00C551E9" w:rsidRDefault="00C551E9" w:rsidP="00C551E9">
      <w:pPr>
        <w:pStyle w:val="BodyText"/>
        <w:numPr>
          <w:ilvl w:val="0"/>
          <w:numId w:val="9"/>
        </w:numPr>
        <w:rPr>
          <w:lang w:val="sr-Latn-CS"/>
        </w:rPr>
      </w:pPr>
      <w:r w:rsidRPr="00C551E9">
        <w:rPr>
          <w:lang w:val="sr-Latn-CS"/>
        </w:rPr>
        <w:t>Korisnik bira opciju za prikaz informacija o zakazanim uslugama.</w:t>
      </w:r>
    </w:p>
    <w:p w14:paraId="0D69CB53" w14:textId="77777777" w:rsidR="00C551E9" w:rsidRPr="00C551E9" w:rsidRDefault="00C551E9" w:rsidP="00C551E9">
      <w:pPr>
        <w:pStyle w:val="BodyText"/>
        <w:numPr>
          <w:ilvl w:val="0"/>
          <w:numId w:val="9"/>
        </w:numPr>
        <w:rPr>
          <w:lang w:val="sr-Latn-CS"/>
        </w:rPr>
      </w:pPr>
      <w:r w:rsidRPr="00C551E9">
        <w:rPr>
          <w:lang w:val="sr-Latn-CS"/>
        </w:rPr>
        <w:t>Prikazuje se stranica sa listom zakazanih usluga i opcije za promenu termina ili otkazivanje.</w:t>
      </w:r>
    </w:p>
    <w:p w14:paraId="2EA9F37D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48EECF10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0C8A6BB0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734E09BC" w14:textId="06DCF2F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Tekuća stranica je stranica sa listom zakazanih usluga korisnika.</w:t>
      </w:r>
    </w:p>
    <w:p w14:paraId="37BD34BE" w14:textId="172FC951" w:rsidR="00786068" w:rsidRPr="00C551E9" w:rsidRDefault="0057372E" w:rsidP="00786068">
      <w:pPr>
        <w:pStyle w:val="Heading2"/>
        <w:rPr>
          <w:rFonts w:cs="Times New Roman"/>
          <w:lang w:val="sr-Latn-CS"/>
        </w:rPr>
      </w:pPr>
      <w:bookmarkStart w:id="29" w:name="_Toc100934163"/>
      <w:r w:rsidRPr="00C551E9">
        <w:rPr>
          <w:rFonts w:cs="Times New Roman"/>
          <w:lang w:val="sr-Latn-CS"/>
        </w:rPr>
        <w:lastRenderedPageBreak/>
        <w:t>Prikaz svih informacija o nalogu</w:t>
      </w:r>
      <w:bookmarkEnd w:id="29"/>
    </w:p>
    <w:p w14:paraId="709D39B5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5ABBC90B" w14:textId="08FE80CD" w:rsidR="007E0B43" w:rsidRPr="00C551E9" w:rsidRDefault="0025395B" w:rsidP="007E0B43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Prikaz stranice sa informacijama o određenom </w:t>
      </w:r>
      <w:r w:rsidR="0057372E" w:rsidRPr="00C551E9">
        <w:rPr>
          <w:lang w:val="sr-Latn-CS"/>
        </w:rPr>
        <w:t>nalogu</w:t>
      </w:r>
      <w:r w:rsidRPr="00C551E9">
        <w:rPr>
          <w:lang w:val="sr-Latn-CS"/>
        </w:rPr>
        <w:t>.</w:t>
      </w:r>
    </w:p>
    <w:p w14:paraId="711C813C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6D96DD9F" w14:textId="0C3C5183" w:rsidR="007E0B43" w:rsidRPr="00C551E9" w:rsidRDefault="0057372E" w:rsidP="007E0B43">
      <w:pPr>
        <w:pStyle w:val="BodyText"/>
        <w:rPr>
          <w:lang w:val="sr-Latn-CS"/>
        </w:rPr>
      </w:pPr>
      <w:r w:rsidRPr="00C551E9">
        <w:rPr>
          <w:lang w:val="sr-Latn-CS"/>
        </w:rPr>
        <w:t>Korisnik</w:t>
      </w:r>
      <w:r w:rsidR="007E0B43" w:rsidRPr="00C551E9">
        <w:rPr>
          <w:lang w:val="sr-Latn-CS"/>
        </w:rPr>
        <w:t>.</w:t>
      </w:r>
    </w:p>
    <w:p w14:paraId="4FC0FC4B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399BB9DD" w14:textId="5F03D995" w:rsidR="007E0B43" w:rsidRPr="00C551E9" w:rsidRDefault="00AC16CA" w:rsidP="007E0B43">
      <w:pPr>
        <w:pStyle w:val="BodyText"/>
        <w:rPr>
          <w:lang w:val="sr-Latn-CS"/>
        </w:rPr>
      </w:pPr>
      <w:r w:rsidRPr="00C551E9">
        <w:rPr>
          <w:lang w:val="sr-Latn-CS"/>
        </w:rPr>
        <w:t>Korisnik je prethodno prijavljen na portal</w:t>
      </w:r>
      <w:r w:rsidR="0025395B" w:rsidRPr="00C551E9">
        <w:rPr>
          <w:lang w:val="sr-Latn-CS"/>
        </w:rPr>
        <w:t>.</w:t>
      </w:r>
    </w:p>
    <w:p w14:paraId="26362D5A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077695EA" w14:textId="3DA1D1AF" w:rsidR="007E0B43" w:rsidRPr="00C551E9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 w:rsidRPr="00C551E9">
        <w:rPr>
          <w:lang w:val="sr-Latn-CS"/>
        </w:rPr>
        <w:t xml:space="preserve">Izbor opcije za prikaz informacija o </w:t>
      </w:r>
      <w:r w:rsidR="00AC16CA" w:rsidRPr="00C551E9">
        <w:rPr>
          <w:lang w:val="sr-Latn-CS"/>
        </w:rPr>
        <w:t>nalogu prijavljenog korisnika</w:t>
      </w:r>
      <w:r w:rsidRPr="00C551E9">
        <w:rPr>
          <w:lang w:val="sr-Latn-CS"/>
        </w:rPr>
        <w:t>.</w:t>
      </w:r>
    </w:p>
    <w:p w14:paraId="6B61D8AB" w14:textId="15B5DEF5" w:rsidR="0025395B" w:rsidRPr="00C551E9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 w:rsidRPr="00C551E9">
        <w:rPr>
          <w:lang w:val="sr-Latn-CS"/>
        </w:rPr>
        <w:t xml:space="preserve">Prikazuje se stranica sa informacijama o tom </w:t>
      </w:r>
      <w:r w:rsidR="00AC16CA" w:rsidRPr="00C551E9">
        <w:rPr>
          <w:lang w:val="sr-Latn-CS"/>
        </w:rPr>
        <w:t>nalogu</w:t>
      </w:r>
      <w:r w:rsidRPr="00C551E9">
        <w:rPr>
          <w:lang w:val="sr-Latn-CS"/>
        </w:rPr>
        <w:t>.</w:t>
      </w:r>
    </w:p>
    <w:p w14:paraId="23C20DD6" w14:textId="270B41FC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66998C01" w14:textId="77777777" w:rsidR="007E0B43" w:rsidRPr="00C551E9" w:rsidRDefault="0025395B" w:rsidP="007E0B43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2B9CE439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727E5CF7" w14:textId="52D61390" w:rsidR="0057372E" w:rsidRPr="00C551E9" w:rsidRDefault="0025395B" w:rsidP="005653AD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Tekuća stranica je stranica sa podacima o </w:t>
      </w:r>
      <w:r w:rsidR="00AC16CA" w:rsidRPr="00C551E9">
        <w:rPr>
          <w:lang w:val="sr-Latn-CS"/>
        </w:rPr>
        <w:t>nalogu prijavljenog korisnika</w:t>
      </w:r>
      <w:r w:rsidRPr="00C551E9">
        <w:rPr>
          <w:lang w:val="sr-Latn-CS"/>
        </w:rPr>
        <w:t>.</w:t>
      </w:r>
    </w:p>
    <w:p w14:paraId="087B75C8" w14:textId="6AE41F44" w:rsidR="0057372E" w:rsidRPr="00C551E9" w:rsidRDefault="0057372E" w:rsidP="00AC16CA">
      <w:pPr>
        <w:pStyle w:val="Heading2"/>
        <w:rPr>
          <w:rFonts w:cs="Times New Roman"/>
          <w:color w:val="000000" w:themeColor="text1"/>
          <w:lang w:val="sr-Latn-CS"/>
        </w:rPr>
      </w:pPr>
      <w:bookmarkStart w:id="30" w:name="_Toc11440480"/>
      <w:bookmarkStart w:id="31" w:name="_Toc100934164"/>
      <w:r w:rsidRPr="00C551E9">
        <w:rPr>
          <w:rFonts w:cs="Times New Roman"/>
          <w:lang w:val="sr-Latn-CS"/>
        </w:rPr>
        <w:t xml:space="preserve">Uvid u </w:t>
      </w:r>
      <w:bookmarkEnd w:id="30"/>
      <w:r w:rsidR="00AC16CA" w:rsidRPr="00C551E9">
        <w:rPr>
          <w:rFonts w:cs="Times New Roman"/>
          <w:lang w:val="sr-Latn-CS"/>
        </w:rPr>
        <w:t>napredak korisnika</w:t>
      </w:r>
      <w:bookmarkEnd w:id="31"/>
    </w:p>
    <w:p w14:paraId="0362232C" w14:textId="77777777" w:rsidR="0057372E" w:rsidRPr="00C551E9" w:rsidRDefault="0057372E" w:rsidP="0057372E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66EBF439" w14:textId="6511521D" w:rsidR="0057372E" w:rsidRPr="00C551E9" w:rsidRDefault="00AC16CA" w:rsidP="0057372E">
      <w:pPr>
        <w:pStyle w:val="BodyText"/>
        <w:rPr>
          <w:lang w:val="sr-Latn-CS"/>
        </w:rPr>
      </w:pPr>
      <w:r w:rsidRPr="00C551E9">
        <w:rPr>
          <w:lang w:val="sr-Latn-CS"/>
        </w:rPr>
        <w:t>Trener i korisnik imaju</w:t>
      </w:r>
      <w:r w:rsidR="0057372E" w:rsidRPr="00C551E9">
        <w:rPr>
          <w:lang w:val="sr-Latn-CS"/>
        </w:rPr>
        <w:t xml:space="preserve"> uvid u </w:t>
      </w:r>
      <w:r w:rsidRPr="00C551E9">
        <w:rPr>
          <w:lang w:val="sr-Latn-CS"/>
        </w:rPr>
        <w:t>celokupni napredak korisnka</w:t>
      </w:r>
      <w:r w:rsidR="0057372E" w:rsidRPr="00C551E9">
        <w:rPr>
          <w:lang w:val="sr-Latn-CS"/>
        </w:rPr>
        <w:t>.</w:t>
      </w:r>
    </w:p>
    <w:p w14:paraId="0505131D" w14:textId="77777777" w:rsidR="0057372E" w:rsidRPr="00C551E9" w:rsidRDefault="0057372E" w:rsidP="0057372E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2EBB024C" w14:textId="2601FD81" w:rsidR="0057372E" w:rsidRPr="00C551E9" w:rsidRDefault="00AC16CA" w:rsidP="0057372E">
      <w:pPr>
        <w:pStyle w:val="BodyText"/>
        <w:rPr>
          <w:lang w:val="sr-Latn-CS"/>
        </w:rPr>
      </w:pPr>
      <w:r w:rsidRPr="00C551E9">
        <w:rPr>
          <w:lang w:val="sr-Latn-CS"/>
        </w:rPr>
        <w:t>Trener, korisnik.</w:t>
      </w:r>
    </w:p>
    <w:p w14:paraId="5753F161" w14:textId="77777777" w:rsidR="0057372E" w:rsidRPr="00C551E9" w:rsidRDefault="0057372E" w:rsidP="0057372E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4A5FF2ED" w14:textId="5B614899" w:rsidR="0057372E" w:rsidRPr="00C551E9" w:rsidRDefault="00AC16CA" w:rsidP="0057372E">
      <w:pPr>
        <w:pStyle w:val="BodyText"/>
        <w:rPr>
          <w:lang w:val="sr-Latn-CS"/>
        </w:rPr>
      </w:pPr>
      <w:r w:rsidRPr="00C551E9">
        <w:rPr>
          <w:lang w:val="sr-Latn-CS"/>
        </w:rPr>
        <w:t>Trener ili korisnik</w:t>
      </w:r>
      <w:r w:rsidR="0057372E" w:rsidRPr="00C551E9">
        <w:rPr>
          <w:lang w:val="sr-Latn-CS"/>
        </w:rPr>
        <w:t xml:space="preserve"> mora biti prijavljen na portal.</w:t>
      </w:r>
    </w:p>
    <w:p w14:paraId="5DF73C06" w14:textId="77777777" w:rsidR="0057372E" w:rsidRPr="00C551E9" w:rsidRDefault="0057372E" w:rsidP="0057372E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70C6886B" w14:textId="7B12B765" w:rsidR="0057372E" w:rsidRPr="00C551E9" w:rsidRDefault="00AC16CA" w:rsidP="0057372E">
      <w:pPr>
        <w:pStyle w:val="BodyText"/>
        <w:numPr>
          <w:ilvl w:val="1"/>
          <w:numId w:val="28"/>
        </w:numPr>
        <w:rPr>
          <w:lang w:val="sr-Latn-CS"/>
        </w:rPr>
      </w:pPr>
      <w:r w:rsidRPr="00C551E9">
        <w:rPr>
          <w:lang w:val="sr-Latn-CS"/>
        </w:rPr>
        <w:t>Trener bira korisnika</w:t>
      </w:r>
      <w:r w:rsidR="0057372E" w:rsidRPr="00C551E9">
        <w:rPr>
          <w:lang w:val="sr-Latn-CS"/>
        </w:rPr>
        <w:t>.</w:t>
      </w:r>
    </w:p>
    <w:p w14:paraId="1812A337" w14:textId="0DD9D484" w:rsidR="004712EE" w:rsidRPr="00C551E9" w:rsidRDefault="004712EE" w:rsidP="0057372E">
      <w:pPr>
        <w:pStyle w:val="BodyText"/>
        <w:numPr>
          <w:ilvl w:val="1"/>
          <w:numId w:val="28"/>
        </w:numPr>
        <w:rPr>
          <w:lang w:val="sr-Latn-CS"/>
        </w:rPr>
      </w:pPr>
      <w:r w:rsidRPr="00C551E9">
        <w:rPr>
          <w:lang w:val="sr-Latn-CS"/>
        </w:rPr>
        <w:t>Bira se opcija za prikaz napretka korisnika.</w:t>
      </w:r>
    </w:p>
    <w:p w14:paraId="4FC6E6C6" w14:textId="77777777" w:rsidR="004712EE" w:rsidRPr="00C551E9" w:rsidRDefault="0057372E" w:rsidP="004712EE">
      <w:pPr>
        <w:pStyle w:val="BodyText"/>
        <w:numPr>
          <w:ilvl w:val="1"/>
          <w:numId w:val="28"/>
        </w:numPr>
        <w:rPr>
          <w:b/>
          <w:bCs/>
          <w:lang w:val="sr-Latn-CS"/>
        </w:rPr>
      </w:pPr>
      <w:r w:rsidRPr="00C551E9">
        <w:rPr>
          <w:lang w:val="sr-Latn-CS"/>
        </w:rPr>
        <w:t xml:space="preserve">Prikazuje se stranica koja sadrži </w:t>
      </w:r>
      <w:r w:rsidR="00AC16CA" w:rsidRPr="00C551E9">
        <w:rPr>
          <w:lang w:val="sr-Latn-CS"/>
        </w:rPr>
        <w:t>osnovne informacije o napretku izabranog korisnika</w:t>
      </w:r>
      <w:r w:rsidRPr="00C551E9">
        <w:rPr>
          <w:lang w:val="sr-Latn-CS"/>
        </w:rPr>
        <w:t>.</w:t>
      </w:r>
    </w:p>
    <w:p w14:paraId="2D4795B5" w14:textId="58C319F0" w:rsidR="0057372E" w:rsidRPr="00C551E9" w:rsidRDefault="0057372E" w:rsidP="004712EE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2E4713DA" w14:textId="77777777" w:rsidR="0057372E" w:rsidRPr="00C551E9" w:rsidRDefault="0057372E" w:rsidP="0057372E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77D15687" w14:textId="77777777" w:rsidR="0057372E" w:rsidRPr="00C551E9" w:rsidRDefault="0057372E" w:rsidP="0057372E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34F16C0F" w14:textId="290A8854" w:rsidR="00C551E9" w:rsidRPr="00C551E9" w:rsidRDefault="0057372E" w:rsidP="0057372E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Tekuća stranica prikazuje </w:t>
      </w:r>
      <w:r w:rsidR="004712EE" w:rsidRPr="00C551E9">
        <w:rPr>
          <w:lang w:val="sr-Latn-CS"/>
        </w:rPr>
        <w:t>informacije o napretku korisnika</w:t>
      </w:r>
      <w:r w:rsidRPr="00C551E9">
        <w:rPr>
          <w:lang w:val="sr-Latn-CS"/>
        </w:rPr>
        <w:t>.</w:t>
      </w:r>
    </w:p>
    <w:p w14:paraId="233450C0" w14:textId="2F6326BA" w:rsidR="0057372E" w:rsidRPr="00C551E9" w:rsidRDefault="00C551E9" w:rsidP="00C551E9">
      <w:pPr>
        <w:widowControl/>
        <w:spacing w:line="240" w:lineRule="auto"/>
        <w:rPr>
          <w:lang w:val="sr-Latn-CS"/>
        </w:rPr>
      </w:pPr>
      <w:r w:rsidRPr="00C551E9">
        <w:rPr>
          <w:lang w:val="sr-Latn-CS"/>
        </w:rPr>
        <w:br w:type="page"/>
      </w:r>
    </w:p>
    <w:p w14:paraId="597DB005" w14:textId="77777777" w:rsidR="006E5E1D" w:rsidRPr="00C551E9" w:rsidRDefault="006E5E1D" w:rsidP="006E5E1D">
      <w:pPr>
        <w:pStyle w:val="Heading1"/>
        <w:rPr>
          <w:rFonts w:ascii="Times New Roman" w:hAnsi="Times New Roman" w:cs="Times New Roman"/>
          <w:lang w:val="sr-Latn-CS"/>
        </w:rPr>
      </w:pPr>
      <w:bookmarkStart w:id="32" w:name="_Toc100934165"/>
      <w:r w:rsidRPr="00C551E9">
        <w:rPr>
          <w:rFonts w:ascii="Times New Roman" w:hAnsi="Times New Roman" w:cs="Times New Roman"/>
          <w:lang w:val="sr-Latn-CS"/>
        </w:rPr>
        <w:lastRenderedPageBreak/>
        <w:t>Dodatni zahtevi</w:t>
      </w:r>
      <w:bookmarkEnd w:id="32"/>
    </w:p>
    <w:p w14:paraId="45D6974B" w14:textId="77777777" w:rsidR="00834900" w:rsidRPr="00C551E9" w:rsidRDefault="00132780" w:rsidP="00834900">
      <w:pPr>
        <w:pStyle w:val="Heading2"/>
        <w:rPr>
          <w:rFonts w:cs="Times New Roman"/>
          <w:lang w:val="sr-Latn-CS"/>
        </w:rPr>
      </w:pPr>
      <w:bookmarkStart w:id="33" w:name="_Toc100934166"/>
      <w:r w:rsidRPr="00C551E9">
        <w:rPr>
          <w:rFonts w:cs="Times New Roman"/>
          <w:lang w:val="sr-Latn-CS"/>
        </w:rPr>
        <w:t>Funkcionalnost</w:t>
      </w:r>
      <w:bookmarkEnd w:id="33"/>
    </w:p>
    <w:p w14:paraId="5476EC2A" w14:textId="77777777" w:rsidR="006E5E1D" w:rsidRPr="00C551E9" w:rsidRDefault="00132780" w:rsidP="00132780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funkcionalni zahtevi koji su zajednički za više slučajeva korišćenja</w:t>
      </w:r>
      <w:r w:rsidR="006E5E1D" w:rsidRPr="00C551E9">
        <w:rPr>
          <w:lang w:val="sr-Latn-CS"/>
        </w:rPr>
        <w:t>.</w:t>
      </w:r>
    </w:p>
    <w:p w14:paraId="714EF1E1" w14:textId="36E939D3" w:rsidR="00167FDF" w:rsidRPr="00C551E9" w:rsidRDefault="003A6F2F" w:rsidP="00DD0501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RaketaDoLeta </w:t>
      </w:r>
      <w:r w:rsidR="00167FDF" w:rsidRPr="00C551E9">
        <w:rPr>
          <w:lang w:val="sr-Latn-CS"/>
        </w:rPr>
        <w:t xml:space="preserve">portal </w:t>
      </w:r>
      <w:r w:rsidR="00DD0501" w:rsidRPr="00C551E9">
        <w:rPr>
          <w:lang w:val="sr-Latn-CS"/>
        </w:rPr>
        <w:t>ne zahteva nikakve dodatne funkcionalnosti</w:t>
      </w:r>
      <w:r w:rsidR="00167FDF" w:rsidRPr="00C551E9">
        <w:rPr>
          <w:lang w:val="sr-Latn-CS"/>
        </w:rPr>
        <w:t>.</w:t>
      </w:r>
    </w:p>
    <w:p w14:paraId="7CA230C8" w14:textId="77777777" w:rsidR="00834900" w:rsidRPr="00C551E9" w:rsidRDefault="00834900" w:rsidP="00834900">
      <w:pPr>
        <w:pStyle w:val="Heading2"/>
        <w:rPr>
          <w:rFonts w:cs="Times New Roman"/>
          <w:lang w:val="sr-Latn-CS"/>
        </w:rPr>
      </w:pPr>
      <w:bookmarkStart w:id="34" w:name="_Toc100934167"/>
      <w:r w:rsidRPr="00C551E9">
        <w:rPr>
          <w:rFonts w:cs="Times New Roman"/>
          <w:lang w:val="sr-Latn-CS"/>
        </w:rPr>
        <w:t>Upotrebivost</w:t>
      </w:r>
      <w:bookmarkEnd w:id="34"/>
    </w:p>
    <w:p w14:paraId="75366629" w14:textId="77777777" w:rsidR="00834900" w:rsidRPr="00C551E9" w:rsidRDefault="00132780" w:rsidP="00E41E1D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zahtevi</w:t>
      </w:r>
      <w:r w:rsidR="00E41E1D" w:rsidRPr="00C551E9">
        <w:rPr>
          <w:lang w:val="sr-Latn-CS"/>
        </w:rPr>
        <w:t xml:space="preserve"> koji su vezani za, ili utiču na </w:t>
      </w:r>
      <w:r w:rsidRPr="00C551E9">
        <w:rPr>
          <w:lang w:val="sr-Latn-CS"/>
        </w:rPr>
        <w:t>upotrebivosti sistema koji se razvija.</w:t>
      </w:r>
    </w:p>
    <w:p w14:paraId="42FA1653" w14:textId="77777777" w:rsidR="001517F6" w:rsidRPr="00C551E9" w:rsidRDefault="001517F6" w:rsidP="001517F6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Korisnički interfejs prilagođen korisniku:</w:t>
      </w:r>
    </w:p>
    <w:p w14:paraId="0F37497E" w14:textId="2BC61032" w:rsidR="001517F6" w:rsidRPr="00C551E9" w:rsidRDefault="00F220C7" w:rsidP="00F220C7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Korisnički interfejs </w:t>
      </w:r>
      <w:r w:rsidR="003A6F2F" w:rsidRPr="00C551E9">
        <w:rPr>
          <w:lang w:val="sr-Latn-CS"/>
        </w:rPr>
        <w:t xml:space="preserve">RaketaDoLeta </w:t>
      </w:r>
      <w:r w:rsidRPr="00C551E9">
        <w:rPr>
          <w:lang w:val="sr-Latn-CS"/>
        </w:rPr>
        <w:t xml:space="preserve">portala će biti dizajniran tako da bude omogućeno jednostavno i intuitivno korišćenje bez potrebe za organizovanjem dodatne obuke. </w:t>
      </w:r>
    </w:p>
    <w:p w14:paraId="570B2A5C" w14:textId="77777777" w:rsidR="00834900" w:rsidRPr="00C551E9" w:rsidRDefault="00834900" w:rsidP="00834900">
      <w:pPr>
        <w:pStyle w:val="Heading2"/>
        <w:rPr>
          <w:rFonts w:cs="Times New Roman"/>
          <w:lang w:val="sr-Latn-CS"/>
        </w:rPr>
      </w:pPr>
      <w:bookmarkStart w:id="35" w:name="_Toc100934168"/>
      <w:r w:rsidRPr="00C551E9">
        <w:rPr>
          <w:rFonts w:cs="Times New Roman"/>
          <w:lang w:val="sr-Latn-CS"/>
        </w:rPr>
        <w:t>Pouzdanost</w:t>
      </w:r>
      <w:bookmarkEnd w:id="35"/>
    </w:p>
    <w:p w14:paraId="6264DF1D" w14:textId="77777777" w:rsidR="00834900" w:rsidRPr="00C551E9" w:rsidRDefault="00E41E1D" w:rsidP="00834900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zahtevi u pogledu pouzdanosti sistema koji se razvija.</w:t>
      </w:r>
    </w:p>
    <w:p w14:paraId="52D0579E" w14:textId="77777777" w:rsidR="001517F6" w:rsidRPr="00C551E9" w:rsidRDefault="001517F6" w:rsidP="001517F6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Dostupnost:</w:t>
      </w:r>
    </w:p>
    <w:p w14:paraId="1DBE1A73" w14:textId="704ACAE7" w:rsidR="001517F6" w:rsidRPr="00C551E9" w:rsidRDefault="003A6F2F" w:rsidP="00456A20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RaketaDoLeta </w:t>
      </w:r>
      <w:r w:rsidR="00456A20" w:rsidRPr="00C551E9">
        <w:rPr>
          <w:lang w:val="sr-Latn-CS"/>
        </w:rPr>
        <w:t>portal će biti dostupan 24 časa dnevno, 7 dana u nedelji. Vreme kada portal nije dostupan ne sme da pređe 10%.</w:t>
      </w:r>
    </w:p>
    <w:p w14:paraId="21095D49" w14:textId="77777777" w:rsidR="001517F6" w:rsidRPr="00C551E9" w:rsidRDefault="001517F6" w:rsidP="00456A20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Srednje vreme između otkaza:</w:t>
      </w:r>
    </w:p>
    <w:p w14:paraId="7F4C7323" w14:textId="77777777" w:rsidR="001517F6" w:rsidRPr="00C551E9" w:rsidRDefault="00456A20" w:rsidP="00456A20">
      <w:pPr>
        <w:pStyle w:val="BodyText"/>
        <w:rPr>
          <w:lang w:val="sr-Latn-CS"/>
        </w:rPr>
      </w:pPr>
      <w:r w:rsidRPr="00C551E9">
        <w:rPr>
          <w:lang w:val="sr-Latn-CS"/>
        </w:rPr>
        <w:t>Srednje vreme između dva sukcesivna otkaza ne sme da padne ispod 120 sati.</w:t>
      </w:r>
    </w:p>
    <w:p w14:paraId="32E9F9B4" w14:textId="77777777" w:rsidR="00834900" w:rsidRPr="00C551E9" w:rsidRDefault="00834900" w:rsidP="00834900">
      <w:pPr>
        <w:pStyle w:val="Heading2"/>
        <w:rPr>
          <w:rFonts w:cs="Times New Roman"/>
          <w:lang w:val="sr-Latn-CS"/>
        </w:rPr>
      </w:pPr>
      <w:bookmarkStart w:id="36" w:name="_Toc100934169"/>
      <w:r w:rsidRPr="00C551E9">
        <w:rPr>
          <w:rFonts w:cs="Times New Roman"/>
          <w:lang w:val="sr-Latn-CS"/>
        </w:rPr>
        <w:t>Performanse</w:t>
      </w:r>
      <w:bookmarkEnd w:id="36"/>
    </w:p>
    <w:p w14:paraId="551D4F1F" w14:textId="77777777" w:rsidR="00834900" w:rsidRPr="00C551E9" w:rsidRDefault="00E41E1D" w:rsidP="00E41E1D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zahtevi koji definišu željene performanse sistema koji se razvija.</w:t>
      </w:r>
    </w:p>
    <w:p w14:paraId="60714535" w14:textId="77777777" w:rsidR="001517F6" w:rsidRPr="00C551E9" w:rsidRDefault="001517F6" w:rsidP="001517F6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Broj korisnika koji simultano pristupaju:</w:t>
      </w:r>
    </w:p>
    <w:p w14:paraId="7478E023" w14:textId="77777777" w:rsidR="001517F6" w:rsidRPr="00C551E9" w:rsidRDefault="00037080" w:rsidP="00037080">
      <w:pPr>
        <w:pStyle w:val="BodyText"/>
        <w:rPr>
          <w:lang w:val="sr-Latn-CS"/>
        </w:rPr>
      </w:pPr>
      <w:r w:rsidRPr="00C551E9">
        <w:rPr>
          <w:lang w:val="sr-Latn-CS"/>
        </w:rPr>
        <w:t>Sistem će da podrži do 1000 simultanih pristupa korisnika</w:t>
      </w:r>
      <w:r w:rsidR="00206198" w:rsidRPr="00C551E9">
        <w:rPr>
          <w:lang w:val="sr-Latn-CS"/>
        </w:rPr>
        <w:t xml:space="preserve"> portalu</w:t>
      </w:r>
      <w:r w:rsidRPr="00C551E9">
        <w:rPr>
          <w:lang w:val="sr-Latn-CS"/>
        </w:rPr>
        <w:t>.</w:t>
      </w:r>
      <w:r w:rsidR="00F220C7" w:rsidRPr="00C551E9">
        <w:rPr>
          <w:lang w:val="sr-Latn-CS"/>
        </w:rPr>
        <w:t xml:space="preserve"> </w:t>
      </w:r>
    </w:p>
    <w:p w14:paraId="5C3B8F68" w14:textId="77777777" w:rsidR="001517F6" w:rsidRPr="00C551E9" w:rsidRDefault="001517F6" w:rsidP="00456A20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 xml:space="preserve">Vreme odziva </w:t>
      </w:r>
      <w:r w:rsidR="00456A20" w:rsidRPr="00C551E9">
        <w:rPr>
          <w:b/>
          <w:bCs/>
          <w:lang w:val="sr-Latn-CS"/>
        </w:rPr>
        <w:t xml:space="preserve">za pristup </w:t>
      </w:r>
      <w:r w:rsidRPr="00C551E9">
        <w:rPr>
          <w:b/>
          <w:bCs/>
          <w:lang w:val="sr-Latn-CS"/>
        </w:rPr>
        <w:t>baz</w:t>
      </w:r>
      <w:r w:rsidR="00456A20" w:rsidRPr="00C551E9">
        <w:rPr>
          <w:b/>
          <w:bCs/>
          <w:lang w:val="sr-Latn-CS"/>
        </w:rPr>
        <w:t>i</w:t>
      </w:r>
      <w:r w:rsidRPr="00C551E9">
        <w:rPr>
          <w:b/>
          <w:bCs/>
          <w:lang w:val="sr-Latn-CS"/>
        </w:rPr>
        <w:t xml:space="preserve"> podataka:</w:t>
      </w:r>
    </w:p>
    <w:p w14:paraId="73F969CF" w14:textId="77777777" w:rsidR="001517F6" w:rsidRPr="00C551E9" w:rsidRDefault="00677488" w:rsidP="00677488">
      <w:pPr>
        <w:pStyle w:val="BodyText"/>
        <w:rPr>
          <w:lang w:val="sr-Latn-CS"/>
        </w:rPr>
      </w:pPr>
      <w:r w:rsidRPr="00C551E9">
        <w:rPr>
          <w:lang w:val="sr-Latn-CS"/>
        </w:rPr>
        <w:t>Vreme potrebno za pristupanje bazi podataka u cilju izvršenje nekog upita ne sme da veće od 5 sekundi.</w:t>
      </w:r>
    </w:p>
    <w:p w14:paraId="425D3305" w14:textId="77777777" w:rsidR="00834900" w:rsidRPr="00C551E9" w:rsidRDefault="00E41E1D" w:rsidP="00E41E1D">
      <w:pPr>
        <w:pStyle w:val="Heading2"/>
        <w:rPr>
          <w:rFonts w:cs="Times New Roman"/>
          <w:lang w:val="sr-Latn-CS"/>
        </w:rPr>
      </w:pPr>
      <w:bookmarkStart w:id="37" w:name="_Toc100934170"/>
      <w:r w:rsidRPr="00C551E9">
        <w:rPr>
          <w:rFonts w:cs="Times New Roman"/>
          <w:lang w:val="sr-Latn-CS"/>
        </w:rPr>
        <w:t>Podrška i održavanje</w:t>
      </w:r>
      <w:bookmarkEnd w:id="37"/>
    </w:p>
    <w:p w14:paraId="0C7B145F" w14:textId="77777777" w:rsidR="00834900" w:rsidRPr="00C551E9" w:rsidRDefault="00E41E1D" w:rsidP="00E41E1D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zahtevi koji treba da poboljšaju stepen podrške i mogućnost održavanja sistema koji se razvija.</w:t>
      </w:r>
    </w:p>
    <w:p w14:paraId="68C933E9" w14:textId="5E8F20A8" w:rsidR="00114E2C" w:rsidRPr="00C551E9" w:rsidRDefault="003A6F2F" w:rsidP="00114E2C">
      <w:pPr>
        <w:pStyle w:val="BodyText"/>
        <w:rPr>
          <w:lang w:val="sr-Latn-CS"/>
        </w:rPr>
      </w:pPr>
      <w:r w:rsidRPr="00C551E9">
        <w:rPr>
          <w:lang w:val="sr-Latn-CS"/>
        </w:rPr>
        <w:t>RaketaDoLeta</w:t>
      </w:r>
      <w:r w:rsidR="00114E2C" w:rsidRPr="00C551E9">
        <w:rPr>
          <w:lang w:val="sr-Latn-CS"/>
        </w:rPr>
        <w:t xml:space="preserve"> portal ne zahteva posebnu podršku i održavanje.</w:t>
      </w:r>
    </w:p>
    <w:p w14:paraId="09D962B7" w14:textId="77777777" w:rsidR="00834900" w:rsidRPr="00C551E9" w:rsidRDefault="00834900" w:rsidP="00E41E1D">
      <w:pPr>
        <w:pStyle w:val="Heading2"/>
        <w:rPr>
          <w:rFonts w:cs="Times New Roman"/>
          <w:lang w:val="sr-Latn-CS"/>
        </w:rPr>
      </w:pPr>
      <w:bookmarkStart w:id="38" w:name="_Toc100934171"/>
      <w:r w:rsidRPr="00C551E9">
        <w:rPr>
          <w:rFonts w:cs="Times New Roman"/>
          <w:lang w:val="sr-Latn-CS"/>
        </w:rPr>
        <w:t>Ograničenja</w:t>
      </w:r>
      <w:bookmarkEnd w:id="38"/>
    </w:p>
    <w:p w14:paraId="73ACBDA0" w14:textId="77777777" w:rsidR="00834900" w:rsidRPr="00C551E9" w:rsidRDefault="00E41E1D" w:rsidP="00E41E1D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specificirana ograničenja kojih se treba pridržavati pri projektovanju sistema koji se razvija.</w:t>
      </w:r>
    </w:p>
    <w:p w14:paraId="44F39757" w14:textId="77777777" w:rsidR="00456A20" w:rsidRPr="00C551E9" w:rsidRDefault="00A8646C" w:rsidP="00456A20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Hardverska platforma</w:t>
      </w:r>
      <w:r w:rsidR="00456A20" w:rsidRPr="00C551E9">
        <w:rPr>
          <w:b/>
          <w:bCs/>
          <w:lang w:val="sr-Latn-CS"/>
        </w:rPr>
        <w:t>:</w:t>
      </w:r>
    </w:p>
    <w:p w14:paraId="5001B3F4" w14:textId="77777777" w:rsidR="00A8646C" w:rsidRPr="00C551E9" w:rsidRDefault="00A8646C" w:rsidP="00A8646C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Klijentski deo sistema treba da ima mogućnost izvršavanja na bilo kom PC računaru sa minimum </w:t>
      </w:r>
      <w:r w:rsidRPr="00C551E9">
        <w:t>Pentium</w:t>
      </w:r>
      <w:r w:rsidRPr="00C551E9">
        <w:rPr>
          <w:lang w:val="sr-Latn-CS"/>
        </w:rPr>
        <w:t xml:space="preserve"> II procesorom i 128 MB RAM memorije. </w:t>
      </w:r>
    </w:p>
    <w:p w14:paraId="11528E3C" w14:textId="27273EF5" w:rsidR="00CE45E8" w:rsidRPr="00C551E9" w:rsidRDefault="00A8646C" w:rsidP="00CE45E8">
      <w:pPr>
        <w:pStyle w:val="BodyText"/>
        <w:rPr>
          <w:lang w:val="sr-Latn-RS"/>
        </w:rPr>
      </w:pPr>
      <w:r w:rsidRPr="00C551E9">
        <w:rPr>
          <w:lang w:val="sr-Latn-CS"/>
        </w:rPr>
        <w:t xml:space="preserve">Serverski deo sistema će raditi na PC </w:t>
      </w:r>
      <w:r w:rsidR="003A6F2F" w:rsidRPr="00C551E9">
        <w:rPr>
          <w:lang w:val="sr-Latn-RS"/>
        </w:rPr>
        <w:t>računaru sa proceosorom Intel(R) Core(TM) i7-8750H i 8GB RAM memorije.</w:t>
      </w:r>
    </w:p>
    <w:p w14:paraId="735955B0" w14:textId="77777777" w:rsidR="00456A20" w:rsidRPr="00C551E9" w:rsidRDefault="00456A20" w:rsidP="00456A20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Tipovi Web čitača:</w:t>
      </w:r>
    </w:p>
    <w:p w14:paraId="14CB3489" w14:textId="77777777" w:rsidR="004179D4" w:rsidRPr="00C551E9" w:rsidRDefault="001C5F47" w:rsidP="004179D4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Klijentski deo </w:t>
      </w:r>
      <w:r w:rsidR="003A6F2F" w:rsidRPr="00C551E9">
        <w:rPr>
          <w:lang w:val="sr-Latn-CS"/>
        </w:rPr>
        <w:t xml:space="preserve">RaketaDoLeta </w:t>
      </w:r>
      <w:r w:rsidRPr="00C551E9">
        <w:rPr>
          <w:lang w:val="sr-Latn-CS"/>
        </w:rPr>
        <w:t xml:space="preserve">portala će biti optimizovan za sledeće Web čitače: </w:t>
      </w:r>
      <w:r w:rsidR="004179D4" w:rsidRPr="00C551E9">
        <w:rPr>
          <w:lang w:val="sr-Latn-CS"/>
        </w:rPr>
        <w:t>Internet Explorer, Opera,  Firefox (Mozilla) kao i Google Chrome.</w:t>
      </w:r>
    </w:p>
    <w:p w14:paraId="45392784" w14:textId="52AB3A72" w:rsidR="00834900" w:rsidRPr="00C551E9" w:rsidRDefault="00834900" w:rsidP="00C64574">
      <w:pPr>
        <w:pStyle w:val="BodyText"/>
        <w:rPr>
          <w:lang w:val="sr-Latn-CS"/>
        </w:rPr>
      </w:pPr>
    </w:p>
    <w:sectPr w:rsidR="00834900" w:rsidRPr="00C551E9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137D3" w14:textId="77777777" w:rsidR="00DB3962" w:rsidRDefault="00DB3962">
      <w:r>
        <w:separator/>
      </w:r>
    </w:p>
  </w:endnote>
  <w:endnote w:type="continuationSeparator" w:id="0">
    <w:p w14:paraId="02CE6385" w14:textId="77777777" w:rsidR="00DB3962" w:rsidRDefault="00DB3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1ABE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A6F066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343BEFB3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463E5D6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7752859" w14:textId="04FA7C00" w:rsidR="001F6D03" w:rsidRPr="003372D3" w:rsidRDefault="002C12A7" w:rsidP="001F6D03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3B31EA">
            <w:rPr>
              <w:lang w:val="sr-Latn-CS"/>
            </w:rPr>
            <w:t>RDL</w:t>
          </w:r>
          <w:r w:rsidRPr="003372D3">
            <w:rPr>
              <w:lang w:val="sr-Latn-CS"/>
            </w:rPr>
            <w:t>Team, 20</w:t>
          </w:r>
          <w:r w:rsidR="001F6D03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4999D80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7A676257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6D6D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48DE" w14:textId="77777777" w:rsidR="00DB3962" w:rsidRDefault="00DB3962">
      <w:r>
        <w:separator/>
      </w:r>
    </w:p>
  </w:footnote>
  <w:footnote w:type="continuationSeparator" w:id="0">
    <w:p w14:paraId="5C72417E" w14:textId="77777777" w:rsidR="00DB3962" w:rsidRDefault="00DB3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3905" w14:textId="77777777" w:rsidR="002C12A7" w:rsidRDefault="002C12A7">
    <w:pPr>
      <w:rPr>
        <w:sz w:val="24"/>
      </w:rPr>
    </w:pPr>
  </w:p>
  <w:p w14:paraId="700E2D16" w14:textId="77777777" w:rsidR="002C12A7" w:rsidRDefault="002C12A7">
    <w:pPr>
      <w:pBdr>
        <w:top w:val="single" w:sz="6" w:space="1" w:color="auto"/>
      </w:pBdr>
      <w:rPr>
        <w:sz w:val="24"/>
      </w:rPr>
    </w:pPr>
  </w:p>
  <w:p w14:paraId="6AE48EA4" w14:textId="4CD80A33" w:rsidR="002C12A7" w:rsidRDefault="003B31E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RDL</w:t>
    </w:r>
    <w:r w:rsidR="002C12A7">
      <w:rPr>
        <w:rFonts w:ascii="Arial" w:hAnsi="Arial"/>
        <w:b/>
        <w:sz w:val="36"/>
      </w:rPr>
      <w:t>Team</w:t>
    </w:r>
  </w:p>
  <w:p w14:paraId="5D4107E9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22D969DC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14DE7B41" w14:textId="77777777">
      <w:tc>
        <w:tcPr>
          <w:tcW w:w="6379" w:type="dxa"/>
        </w:tcPr>
        <w:p w14:paraId="45CD99DE" w14:textId="79DF4A6A" w:rsidR="002C12A7" w:rsidRPr="003372D3" w:rsidRDefault="003B31EA">
          <w:pPr>
            <w:rPr>
              <w:lang w:val="sr-Latn-CS"/>
            </w:rPr>
          </w:pPr>
          <w:r>
            <w:rPr>
              <w:lang w:val="sr-Latn-CS"/>
            </w:rPr>
            <w:t>RaketaDoLeta</w:t>
          </w:r>
        </w:p>
      </w:tc>
      <w:tc>
        <w:tcPr>
          <w:tcW w:w="3179" w:type="dxa"/>
        </w:tcPr>
        <w:p w14:paraId="7B94C1DF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14407D61" w14:textId="77777777">
      <w:tc>
        <w:tcPr>
          <w:tcW w:w="6379" w:type="dxa"/>
        </w:tcPr>
        <w:p w14:paraId="362B2E2D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1974BB7" w14:textId="34D375E1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3B31EA">
            <w:rPr>
              <w:lang w:val="sr-Latn-CS"/>
            </w:rPr>
            <w:t>11</w:t>
          </w:r>
          <w:r w:rsidRPr="003372D3">
            <w:rPr>
              <w:lang w:val="sr-Latn-CS"/>
            </w:rPr>
            <w:t>.0</w:t>
          </w:r>
          <w:r w:rsidR="003B31EA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 w:rsidR="003B31EA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47F0EBD9" w14:textId="77777777">
      <w:tc>
        <w:tcPr>
          <w:tcW w:w="9558" w:type="dxa"/>
          <w:gridSpan w:val="2"/>
        </w:tcPr>
        <w:p w14:paraId="0916BA2C" w14:textId="74798BF3" w:rsidR="002C12A7" w:rsidRPr="003372D3" w:rsidRDefault="003B31EA">
          <w:pPr>
            <w:rPr>
              <w:lang w:val="sr-Latn-CS"/>
            </w:rPr>
          </w:pPr>
          <w:r>
            <w:t>RDL-RaketaDoLeta-04</w:t>
          </w:r>
        </w:p>
      </w:tc>
    </w:tr>
  </w:tbl>
  <w:p w14:paraId="0094B0B6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DF41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421A9A"/>
    <w:multiLevelType w:val="hybridMultilevel"/>
    <w:tmpl w:val="9D2AC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60A35BE"/>
    <w:multiLevelType w:val="hybridMultilevel"/>
    <w:tmpl w:val="E02EC210"/>
    <w:lvl w:ilvl="0" w:tplc="54603A3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F401EBB"/>
    <w:multiLevelType w:val="hybridMultilevel"/>
    <w:tmpl w:val="40648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056393"/>
    <w:multiLevelType w:val="hybridMultilevel"/>
    <w:tmpl w:val="A3D00628"/>
    <w:lvl w:ilvl="0" w:tplc="A5FE7C46">
      <w:start w:val="1"/>
      <w:numFmt w:val="decimal"/>
      <w:lvlText w:val="%1."/>
      <w:lvlJc w:val="left"/>
      <w:pPr>
        <w:ind w:left="720" w:hanging="360"/>
      </w:pPr>
    </w:lvl>
    <w:lvl w:ilvl="1" w:tplc="21D41030">
      <w:start w:val="1"/>
      <w:numFmt w:val="decimal"/>
      <w:lvlText w:val="%2."/>
      <w:lvlJc w:val="left"/>
      <w:pPr>
        <w:ind w:left="1440" w:hanging="360"/>
      </w:pPr>
    </w:lvl>
    <w:lvl w:ilvl="2" w:tplc="6F06AE6C">
      <w:start w:val="1"/>
      <w:numFmt w:val="lowerRoman"/>
      <w:lvlText w:val="%3."/>
      <w:lvlJc w:val="right"/>
      <w:pPr>
        <w:ind w:left="2160" w:hanging="180"/>
      </w:pPr>
    </w:lvl>
    <w:lvl w:ilvl="3" w:tplc="EBC8F22C">
      <w:start w:val="1"/>
      <w:numFmt w:val="decimal"/>
      <w:lvlText w:val="%4."/>
      <w:lvlJc w:val="left"/>
      <w:pPr>
        <w:ind w:left="2880" w:hanging="360"/>
      </w:pPr>
    </w:lvl>
    <w:lvl w:ilvl="4" w:tplc="23E20278">
      <w:start w:val="1"/>
      <w:numFmt w:val="lowerLetter"/>
      <w:lvlText w:val="%5."/>
      <w:lvlJc w:val="left"/>
      <w:pPr>
        <w:ind w:left="3600" w:hanging="360"/>
      </w:pPr>
    </w:lvl>
    <w:lvl w:ilvl="5" w:tplc="0584D60A">
      <w:start w:val="1"/>
      <w:numFmt w:val="lowerRoman"/>
      <w:lvlText w:val="%6."/>
      <w:lvlJc w:val="right"/>
      <w:pPr>
        <w:ind w:left="4320" w:hanging="180"/>
      </w:pPr>
    </w:lvl>
    <w:lvl w:ilvl="6" w:tplc="E05E2CAE">
      <w:start w:val="1"/>
      <w:numFmt w:val="decimal"/>
      <w:lvlText w:val="%7."/>
      <w:lvlJc w:val="left"/>
      <w:pPr>
        <w:ind w:left="5040" w:hanging="360"/>
      </w:pPr>
    </w:lvl>
    <w:lvl w:ilvl="7" w:tplc="9A3A2AF2">
      <w:start w:val="1"/>
      <w:numFmt w:val="lowerLetter"/>
      <w:lvlText w:val="%8."/>
      <w:lvlJc w:val="left"/>
      <w:pPr>
        <w:ind w:left="5760" w:hanging="360"/>
      </w:pPr>
    </w:lvl>
    <w:lvl w:ilvl="8" w:tplc="DD0465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03A04"/>
    <w:multiLevelType w:val="hybridMultilevel"/>
    <w:tmpl w:val="E5208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6D821FE"/>
    <w:multiLevelType w:val="hybridMultilevel"/>
    <w:tmpl w:val="7636893A"/>
    <w:lvl w:ilvl="0" w:tplc="F30A593A">
      <w:start w:val="1"/>
      <w:numFmt w:val="decimal"/>
      <w:lvlText w:val="%1."/>
      <w:lvlJc w:val="left"/>
      <w:pPr>
        <w:ind w:left="720" w:hanging="360"/>
      </w:pPr>
    </w:lvl>
    <w:lvl w:ilvl="1" w:tplc="77E8624C">
      <w:start w:val="1"/>
      <w:numFmt w:val="decimal"/>
      <w:lvlText w:val="%2."/>
      <w:lvlJc w:val="left"/>
      <w:pPr>
        <w:ind w:left="1440" w:hanging="360"/>
      </w:pPr>
    </w:lvl>
    <w:lvl w:ilvl="2" w:tplc="8B56E68E">
      <w:start w:val="1"/>
      <w:numFmt w:val="lowerRoman"/>
      <w:lvlText w:val="%3."/>
      <w:lvlJc w:val="right"/>
      <w:pPr>
        <w:ind w:left="2160" w:hanging="180"/>
      </w:pPr>
    </w:lvl>
    <w:lvl w:ilvl="3" w:tplc="727A4746">
      <w:start w:val="1"/>
      <w:numFmt w:val="decimal"/>
      <w:lvlText w:val="%4."/>
      <w:lvlJc w:val="left"/>
      <w:pPr>
        <w:ind w:left="2880" w:hanging="360"/>
      </w:pPr>
    </w:lvl>
    <w:lvl w:ilvl="4" w:tplc="A96ABDF8">
      <w:start w:val="1"/>
      <w:numFmt w:val="lowerLetter"/>
      <w:lvlText w:val="%5."/>
      <w:lvlJc w:val="left"/>
      <w:pPr>
        <w:ind w:left="3600" w:hanging="360"/>
      </w:pPr>
    </w:lvl>
    <w:lvl w:ilvl="5" w:tplc="6D0E2AB4">
      <w:start w:val="1"/>
      <w:numFmt w:val="lowerRoman"/>
      <w:lvlText w:val="%6."/>
      <w:lvlJc w:val="right"/>
      <w:pPr>
        <w:ind w:left="4320" w:hanging="180"/>
      </w:pPr>
    </w:lvl>
    <w:lvl w:ilvl="6" w:tplc="89FE534C">
      <w:start w:val="1"/>
      <w:numFmt w:val="decimal"/>
      <w:lvlText w:val="%7."/>
      <w:lvlJc w:val="left"/>
      <w:pPr>
        <w:ind w:left="5040" w:hanging="360"/>
      </w:pPr>
    </w:lvl>
    <w:lvl w:ilvl="7" w:tplc="05A6FE5A">
      <w:start w:val="1"/>
      <w:numFmt w:val="lowerLetter"/>
      <w:lvlText w:val="%8."/>
      <w:lvlJc w:val="left"/>
      <w:pPr>
        <w:ind w:left="5760" w:hanging="360"/>
      </w:pPr>
    </w:lvl>
    <w:lvl w:ilvl="8" w:tplc="5BAE896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28A4182"/>
    <w:multiLevelType w:val="hybridMultilevel"/>
    <w:tmpl w:val="C448AB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F4223B2"/>
    <w:multiLevelType w:val="hybridMultilevel"/>
    <w:tmpl w:val="E1C02162"/>
    <w:lvl w:ilvl="0" w:tplc="7A48AF92">
      <w:start w:val="1"/>
      <w:numFmt w:val="decimal"/>
      <w:lvlText w:val="%1."/>
      <w:lvlJc w:val="left"/>
      <w:pPr>
        <w:ind w:left="720" w:hanging="360"/>
      </w:pPr>
    </w:lvl>
    <w:lvl w:ilvl="1" w:tplc="1390FA08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846A76AE">
      <w:start w:val="1"/>
      <w:numFmt w:val="lowerRoman"/>
      <w:lvlText w:val="%3."/>
      <w:lvlJc w:val="right"/>
      <w:pPr>
        <w:ind w:left="2160" w:hanging="180"/>
      </w:pPr>
    </w:lvl>
    <w:lvl w:ilvl="3" w:tplc="74E4B71E">
      <w:start w:val="1"/>
      <w:numFmt w:val="decimal"/>
      <w:lvlText w:val="%4."/>
      <w:lvlJc w:val="left"/>
      <w:pPr>
        <w:ind w:left="2880" w:hanging="360"/>
      </w:pPr>
    </w:lvl>
    <w:lvl w:ilvl="4" w:tplc="8468233E">
      <w:start w:val="1"/>
      <w:numFmt w:val="lowerLetter"/>
      <w:lvlText w:val="%5."/>
      <w:lvlJc w:val="left"/>
      <w:pPr>
        <w:ind w:left="3600" w:hanging="360"/>
      </w:pPr>
    </w:lvl>
    <w:lvl w:ilvl="5" w:tplc="48D47AC0">
      <w:start w:val="1"/>
      <w:numFmt w:val="lowerRoman"/>
      <w:lvlText w:val="%6."/>
      <w:lvlJc w:val="right"/>
      <w:pPr>
        <w:ind w:left="4320" w:hanging="180"/>
      </w:pPr>
    </w:lvl>
    <w:lvl w:ilvl="6" w:tplc="ADBA2F3C">
      <w:start w:val="1"/>
      <w:numFmt w:val="decimal"/>
      <w:lvlText w:val="%7."/>
      <w:lvlJc w:val="left"/>
      <w:pPr>
        <w:ind w:left="5040" w:hanging="360"/>
      </w:pPr>
    </w:lvl>
    <w:lvl w:ilvl="7" w:tplc="801E9AAC">
      <w:start w:val="1"/>
      <w:numFmt w:val="lowerLetter"/>
      <w:lvlText w:val="%8."/>
      <w:lvlJc w:val="left"/>
      <w:pPr>
        <w:ind w:left="5760" w:hanging="360"/>
      </w:pPr>
    </w:lvl>
    <w:lvl w:ilvl="8" w:tplc="328EC2F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A1E3D"/>
    <w:multiLevelType w:val="hybridMultilevel"/>
    <w:tmpl w:val="996AE6B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5604ECE"/>
    <w:multiLevelType w:val="hybridMultilevel"/>
    <w:tmpl w:val="C2B06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7D52300"/>
    <w:multiLevelType w:val="hybridMultilevel"/>
    <w:tmpl w:val="CE18F4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887257106">
    <w:abstractNumId w:val="31"/>
  </w:num>
  <w:num w:numId="2" w16cid:durableId="1286807825">
    <w:abstractNumId w:val="30"/>
  </w:num>
  <w:num w:numId="3" w16cid:durableId="1397052456">
    <w:abstractNumId w:val="4"/>
  </w:num>
  <w:num w:numId="4" w16cid:durableId="1899701671">
    <w:abstractNumId w:val="15"/>
  </w:num>
  <w:num w:numId="5" w16cid:durableId="180170148">
    <w:abstractNumId w:val="19"/>
  </w:num>
  <w:num w:numId="6" w16cid:durableId="32464388">
    <w:abstractNumId w:val="5"/>
  </w:num>
  <w:num w:numId="7" w16cid:durableId="1024088063">
    <w:abstractNumId w:val="14"/>
  </w:num>
  <w:num w:numId="8" w16cid:durableId="767118841">
    <w:abstractNumId w:val="18"/>
  </w:num>
  <w:num w:numId="9" w16cid:durableId="596989282">
    <w:abstractNumId w:val="22"/>
  </w:num>
  <w:num w:numId="10" w16cid:durableId="1764181242">
    <w:abstractNumId w:val="12"/>
  </w:num>
  <w:num w:numId="11" w16cid:durableId="1734229053">
    <w:abstractNumId w:val="0"/>
  </w:num>
  <w:num w:numId="12" w16cid:durableId="1949653650">
    <w:abstractNumId w:val="7"/>
  </w:num>
  <w:num w:numId="13" w16cid:durableId="1861119334">
    <w:abstractNumId w:val="24"/>
  </w:num>
  <w:num w:numId="14" w16cid:durableId="189026872">
    <w:abstractNumId w:val="1"/>
  </w:num>
  <w:num w:numId="15" w16cid:durableId="1087263511">
    <w:abstractNumId w:val="28"/>
  </w:num>
  <w:num w:numId="16" w16cid:durableId="1642342919">
    <w:abstractNumId w:val="23"/>
  </w:num>
  <w:num w:numId="17" w16cid:durableId="261842335">
    <w:abstractNumId w:val="16"/>
  </w:num>
  <w:num w:numId="18" w16cid:durableId="1070035128">
    <w:abstractNumId w:val="3"/>
  </w:num>
  <w:num w:numId="19" w16cid:durableId="369302584">
    <w:abstractNumId w:val="11"/>
  </w:num>
  <w:num w:numId="20" w16cid:durableId="1060323564">
    <w:abstractNumId w:val="13"/>
  </w:num>
  <w:num w:numId="21" w16cid:durableId="1058437860">
    <w:abstractNumId w:val="20"/>
  </w:num>
  <w:num w:numId="22" w16cid:durableId="896553496">
    <w:abstractNumId w:val="26"/>
  </w:num>
  <w:num w:numId="23" w16cid:durableId="1461146486">
    <w:abstractNumId w:val="9"/>
  </w:num>
  <w:num w:numId="24" w16cid:durableId="1203638997">
    <w:abstractNumId w:val="8"/>
  </w:num>
  <w:num w:numId="25" w16cid:durableId="680661270">
    <w:abstractNumId w:val="2"/>
  </w:num>
  <w:num w:numId="26" w16cid:durableId="3555027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12874620">
    <w:abstractNumId w:val="31"/>
  </w:num>
  <w:num w:numId="28" w16cid:durableId="1403938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21775472">
    <w:abstractNumId w:val="31"/>
  </w:num>
  <w:num w:numId="30" w16cid:durableId="1362621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68895045">
    <w:abstractNumId w:val="31"/>
    <w:lvlOverride w:ilvl="0">
      <w:startOverride w:val="1"/>
    </w:lvlOverride>
  </w:num>
  <w:num w:numId="32" w16cid:durableId="445083981">
    <w:abstractNumId w:val="29"/>
  </w:num>
  <w:num w:numId="33" w16cid:durableId="335428723">
    <w:abstractNumId w:val="21"/>
  </w:num>
  <w:num w:numId="34" w16cid:durableId="1055012207">
    <w:abstractNumId w:val="10"/>
  </w:num>
  <w:num w:numId="35" w16cid:durableId="7390565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3C88"/>
    <w:rsid w:val="000366F2"/>
    <w:rsid w:val="00037080"/>
    <w:rsid w:val="00043F8C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0E2B3B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6D03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28D9"/>
    <w:rsid w:val="002B5424"/>
    <w:rsid w:val="002C12A7"/>
    <w:rsid w:val="002D5541"/>
    <w:rsid w:val="002E1608"/>
    <w:rsid w:val="00321901"/>
    <w:rsid w:val="003356F6"/>
    <w:rsid w:val="003372D3"/>
    <w:rsid w:val="00347321"/>
    <w:rsid w:val="0035640A"/>
    <w:rsid w:val="00373231"/>
    <w:rsid w:val="00377733"/>
    <w:rsid w:val="003820FD"/>
    <w:rsid w:val="003860D3"/>
    <w:rsid w:val="0039103B"/>
    <w:rsid w:val="00392827"/>
    <w:rsid w:val="00393DE2"/>
    <w:rsid w:val="00397DD2"/>
    <w:rsid w:val="003A60C6"/>
    <w:rsid w:val="003A6F2F"/>
    <w:rsid w:val="003B1702"/>
    <w:rsid w:val="003B31EA"/>
    <w:rsid w:val="003C29BE"/>
    <w:rsid w:val="003D60F1"/>
    <w:rsid w:val="00407EF3"/>
    <w:rsid w:val="00410F5F"/>
    <w:rsid w:val="004179D4"/>
    <w:rsid w:val="00445A8C"/>
    <w:rsid w:val="004526F1"/>
    <w:rsid w:val="00456A20"/>
    <w:rsid w:val="00460783"/>
    <w:rsid w:val="004712EE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653AD"/>
    <w:rsid w:val="00571FC4"/>
    <w:rsid w:val="0057372E"/>
    <w:rsid w:val="005A3F8C"/>
    <w:rsid w:val="005B3E57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75A4A"/>
    <w:rsid w:val="00677488"/>
    <w:rsid w:val="00686570"/>
    <w:rsid w:val="0069445A"/>
    <w:rsid w:val="006C2F57"/>
    <w:rsid w:val="006D2FE2"/>
    <w:rsid w:val="006E5E1D"/>
    <w:rsid w:val="006F37E4"/>
    <w:rsid w:val="006F5983"/>
    <w:rsid w:val="00704675"/>
    <w:rsid w:val="00705464"/>
    <w:rsid w:val="007061AB"/>
    <w:rsid w:val="007107D8"/>
    <w:rsid w:val="00712834"/>
    <w:rsid w:val="00716C93"/>
    <w:rsid w:val="00723D7F"/>
    <w:rsid w:val="00732741"/>
    <w:rsid w:val="0074590A"/>
    <w:rsid w:val="007503EB"/>
    <w:rsid w:val="00751D4E"/>
    <w:rsid w:val="00757F3A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06C7D"/>
    <w:rsid w:val="00834900"/>
    <w:rsid w:val="00834E53"/>
    <w:rsid w:val="00885A38"/>
    <w:rsid w:val="008D40CE"/>
    <w:rsid w:val="008F6B00"/>
    <w:rsid w:val="009029D5"/>
    <w:rsid w:val="0090327F"/>
    <w:rsid w:val="009075F6"/>
    <w:rsid w:val="009229AD"/>
    <w:rsid w:val="00930725"/>
    <w:rsid w:val="00932297"/>
    <w:rsid w:val="009458D3"/>
    <w:rsid w:val="00946092"/>
    <w:rsid w:val="0095579F"/>
    <w:rsid w:val="00962138"/>
    <w:rsid w:val="009662F3"/>
    <w:rsid w:val="00967902"/>
    <w:rsid w:val="00980A6B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41ABD"/>
    <w:rsid w:val="00A55444"/>
    <w:rsid w:val="00A60308"/>
    <w:rsid w:val="00A62A6D"/>
    <w:rsid w:val="00A763B7"/>
    <w:rsid w:val="00A82910"/>
    <w:rsid w:val="00A8646C"/>
    <w:rsid w:val="00A87065"/>
    <w:rsid w:val="00AB730D"/>
    <w:rsid w:val="00AC16CA"/>
    <w:rsid w:val="00AC1C1F"/>
    <w:rsid w:val="00AD0F0E"/>
    <w:rsid w:val="00AD17B6"/>
    <w:rsid w:val="00AE38C8"/>
    <w:rsid w:val="00AF19B4"/>
    <w:rsid w:val="00AF6332"/>
    <w:rsid w:val="00AF6B06"/>
    <w:rsid w:val="00AF7F69"/>
    <w:rsid w:val="00B35163"/>
    <w:rsid w:val="00B3706D"/>
    <w:rsid w:val="00B40836"/>
    <w:rsid w:val="00B46D71"/>
    <w:rsid w:val="00B54A61"/>
    <w:rsid w:val="00B554EE"/>
    <w:rsid w:val="00B70376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24B4B"/>
    <w:rsid w:val="00C44BC7"/>
    <w:rsid w:val="00C503E4"/>
    <w:rsid w:val="00C537CD"/>
    <w:rsid w:val="00C549E0"/>
    <w:rsid w:val="00C551E9"/>
    <w:rsid w:val="00C64574"/>
    <w:rsid w:val="00C73A97"/>
    <w:rsid w:val="00C83DEF"/>
    <w:rsid w:val="00C9046D"/>
    <w:rsid w:val="00C92A15"/>
    <w:rsid w:val="00CA58C5"/>
    <w:rsid w:val="00CA5E5F"/>
    <w:rsid w:val="00CA62F9"/>
    <w:rsid w:val="00CB17FD"/>
    <w:rsid w:val="00CE45E8"/>
    <w:rsid w:val="00CF2AB8"/>
    <w:rsid w:val="00D00311"/>
    <w:rsid w:val="00D14007"/>
    <w:rsid w:val="00D20F4E"/>
    <w:rsid w:val="00D21A8C"/>
    <w:rsid w:val="00D270AF"/>
    <w:rsid w:val="00D27246"/>
    <w:rsid w:val="00D273DD"/>
    <w:rsid w:val="00D402FD"/>
    <w:rsid w:val="00D44844"/>
    <w:rsid w:val="00D62AEA"/>
    <w:rsid w:val="00D67D2B"/>
    <w:rsid w:val="00D7252F"/>
    <w:rsid w:val="00D77D96"/>
    <w:rsid w:val="00DA6AC5"/>
    <w:rsid w:val="00DB3962"/>
    <w:rsid w:val="00DD0501"/>
    <w:rsid w:val="00DD4C2E"/>
    <w:rsid w:val="00DD5577"/>
    <w:rsid w:val="00DE3C0B"/>
    <w:rsid w:val="00DE518F"/>
    <w:rsid w:val="00DE7CC5"/>
    <w:rsid w:val="00E01AFB"/>
    <w:rsid w:val="00E061BD"/>
    <w:rsid w:val="00E15A22"/>
    <w:rsid w:val="00E177E4"/>
    <w:rsid w:val="00E37F7B"/>
    <w:rsid w:val="00E41E1D"/>
    <w:rsid w:val="00E5055D"/>
    <w:rsid w:val="00E55045"/>
    <w:rsid w:val="00E604E6"/>
    <w:rsid w:val="00E934AD"/>
    <w:rsid w:val="00EB10DF"/>
    <w:rsid w:val="00ED1FFE"/>
    <w:rsid w:val="00EE545B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435"/>
    <w:rsid w:val="00FA57D9"/>
    <w:rsid w:val="00FD498B"/>
    <w:rsid w:val="00FD7BE1"/>
    <w:rsid w:val="00FF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0159A"/>
  <w15:docId w15:val="{3AD86905-7124-49C4-9E57-EE21C372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C551E9"/>
    <w:pPr>
      <w:numPr>
        <w:ilvl w:val="1"/>
      </w:numPr>
      <w:outlineLvl w:val="1"/>
    </w:pPr>
    <w:rPr>
      <w:rFonts w:ascii="Times New Roman" w:hAnsi="Times New Roman"/>
      <w:sz w:val="22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980A6B"/>
    <w:rPr>
      <w:lang w:eastAsia="sr-Latn-CS"/>
    </w:rPr>
  </w:style>
  <w:style w:type="paragraph" w:styleId="ListParagraph">
    <w:name w:val="List Paragraph"/>
    <w:basedOn w:val="Normal"/>
    <w:uiPriority w:val="34"/>
    <w:qFormat/>
    <w:rsid w:val="00980A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551E9"/>
    <w:rPr>
      <w:rFonts w:cs="Arial"/>
      <w:b/>
      <w:bCs/>
      <w:sz w:val="22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31400-3332-4123-B1C8-B892A9FC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9</TotalTime>
  <Pages>17</Pages>
  <Words>2694</Words>
  <Characters>15360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Milica Jovanovic</dc:creator>
  <cp:lastModifiedBy>Milica Jovanovic</cp:lastModifiedBy>
  <cp:revision>4</cp:revision>
  <cp:lastPrinted>1899-12-31T23:00:00Z</cp:lastPrinted>
  <dcterms:created xsi:type="dcterms:W3CDTF">2022-04-15T14:59:00Z</dcterms:created>
  <dcterms:modified xsi:type="dcterms:W3CDTF">2022-04-15T15:38:00Z</dcterms:modified>
</cp:coreProperties>
</file>